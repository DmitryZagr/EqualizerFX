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510"/>
        <w:gridCol w:w="1304"/>
        <w:gridCol w:w="851"/>
        <w:gridCol w:w="567"/>
        <w:gridCol w:w="794"/>
        <w:gridCol w:w="3005"/>
        <w:gridCol w:w="340"/>
        <w:gridCol w:w="340"/>
        <w:gridCol w:w="340"/>
        <w:gridCol w:w="851"/>
        <w:gridCol w:w="1134"/>
      </w:tblGrid>
      <w:tr w:rsidR="00823519" w14:paraId="1606A2C1" w14:textId="77777777">
        <w:trPr>
          <w:cantSplit/>
          <w:trHeight w:hRule="exact" w:val="792"/>
        </w:trPr>
        <w:tc>
          <w:tcPr>
            <w:tcW w:w="454" w:type="dxa"/>
            <w:vAlign w:val="center"/>
          </w:tcPr>
          <w:p w14:paraId="5B8C0A2E" w14:textId="77777777" w:rsidR="00823519" w:rsidRDefault="00823519">
            <w:pPr>
              <w:framePr w:wrap="around" w:hAnchor="margin" w:x="11620" w:y="12441" w:anchorLock="1"/>
              <w:ind w:left="40" w:right="40"/>
              <w:jc w:val="center"/>
            </w:pPr>
            <w:r>
              <w:fldChar w:fldCharType="begin"/>
            </w:r>
            <w:r>
              <w:instrText xml:space="preserve"> SET НИ </w:instrText>
            </w:r>
            <w:fldSimple w:instr=" FILLIN &quot;Введите наименование и шифр изделия:&quot;\o ">
              <w:r>
                <w:instrText>Изделие А-744М-01</w:instrText>
              </w:r>
            </w:fldSimple>
            <w:r>
              <w:instrText xml:space="preserve"> </w:instrText>
            </w:r>
            <w:r>
              <w:fldChar w:fldCharType="separate"/>
            </w:r>
            <w:bookmarkStart w:id="0" w:name="НИ"/>
            <w:r w:rsidR="007153B4">
              <w:rPr>
                <w:noProof/>
              </w:rPr>
              <w:t>Изделие А-744М-01</w:t>
            </w:r>
            <w:bookmarkEnd w:id="0"/>
            <w:r>
              <w:fldChar w:fldCharType="end"/>
            </w:r>
          </w:p>
        </w:tc>
        <w:tc>
          <w:tcPr>
            <w:tcW w:w="510" w:type="dxa"/>
            <w:vAlign w:val="center"/>
          </w:tcPr>
          <w:p w14:paraId="266F7FF2" w14:textId="77777777" w:rsidR="00823519" w:rsidRDefault="00823519">
            <w:pPr>
              <w:framePr w:wrap="around" w:hAnchor="margin" w:x="11620" w:y="12441" w:anchorLock="1"/>
              <w:ind w:left="40" w:right="40"/>
              <w:jc w:val="center"/>
              <w:rPr>
                <w:rFonts w:ascii="Arial Narrow" w:hAnsi="Arial Narrow"/>
              </w:rPr>
            </w:pPr>
            <w:r>
              <w:fldChar w:fldCharType="begin"/>
            </w:r>
            <w:r>
              <w:instrText xml:space="preserve"> SET НД </w:instrText>
            </w:r>
            <w:fldSimple w:instr=" FILLIN &quot;Введите наименование документа:&quot;\o ">
              <w:r>
                <w:instrText>Ведомость держателей подлинников</w:instrText>
              </w:r>
            </w:fldSimple>
            <w:r>
              <w:instrText xml:space="preserve"> </w:instrText>
            </w:r>
            <w:r>
              <w:fldChar w:fldCharType="separate"/>
            </w:r>
            <w:bookmarkStart w:id="1" w:name="НД"/>
            <w:r w:rsidR="007153B4">
              <w:rPr>
                <w:noProof/>
              </w:rPr>
              <w:t>Ведомость держателей подлинников</w:t>
            </w:r>
            <w:bookmarkEnd w:id="1"/>
            <w:r>
              <w:fldChar w:fldCharType="end"/>
            </w:r>
          </w:p>
        </w:tc>
        <w:tc>
          <w:tcPr>
            <w:tcW w:w="1304" w:type="dxa"/>
            <w:vAlign w:val="center"/>
          </w:tcPr>
          <w:p w14:paraId="1E8C3CB6" w14:textId="77777777" w:rsidR="00823519" w:rsidRDefault="00823519">
            <w:pPr>
              <w:framePr w:wrap="around" w:hAnchor="margin" w:x="11620" w:y="12441" w:anchorLock="1"/>
              <w:ind w:left="40" w:right="40"/>
              <w:rPr>
                <w:rFonts w:ascii="Arial Narrow" w:hAnsi="Arial Narrow"/>
                <w:w w:val="80"/>
              </w:rPr>
            </w:pPr>
            <w:r>
              <w:fldChar w:fldCharType="begin"/>
            </w:r>
            <w:r>
              <w:instrText xml:space="preserve"> SET ОД </w:instrText>
            </w:r>
            <w:fldSimple w:instr=" FILLIN &quot;Введите обозначение документа:&quot;\o ">
              <w:r>
                <w:instrText>РТКП.461531.002 ДП</w:instrText>
              </w:r>
            </w:fldSimple>
            <w:r>
              <w:instrText xml:space="preserve"> </w:instrText>
            </w:r>
            <w:r>
              <w:fldChar w:fldCharType="separate"/>
            </w:r>
            <w:bookmarkStart w:id="2" w:name="ОД"/>
            <w:r w:rsidR="007153B4">
              <w:rPr>
                <w:noProof/>
              </w:rPr>
              <w:t>РТКП.461531.002 ДП</w:t>
            </w:r>
            <w:bookmarkEnd w:id="2"/>
            <w:r>
              <w:fldChar w:fldCharType="end"/>
            </w:r>
          </w:p>
        </w:tc>
        <w:tc>
          <w:tcPr>
            <w:tcW w:w="851" w:type="dxa"/>
            <w:vAlign w:val="center"/>
          </w:tcPr>
          <w:p w14:paraId="0501C4C6" w14:textId="77777777" w:rsidR="00823519" w:rsidRDefault="00823519">
            <w:pPr>
              <w:framePr w:wrap="around" w:hAnchor="margin" w:x="11620" w:y="12441" w:anchorLock="1"/>
              <w:ind w:left="40" w:right="40"/>
              <w:rPr>
                <w:rFonts w:ascii="Arial Narrow" w:hAnsi="Arial Narrow"/>
              </w:rPr>
            </w:pPr>
            <w:r>
              <w:fldChar w:fldCharType="begin"/>
            </w:r>
            <w:r>
              <w:instrText xml:space="preserve"> SET ПервПримен </w:instrText>
            </w:r>
            <w:fldSimple w:instr=" FILLIN &quot;Введите первичную применяемость документа:&quot;\o ">
              <w:r>
                <w:instrText>РТКП.461531.002</w:instrText>
              </w:r>
            </w:fldSimple>
            <w:r>
              <w:instrText xml:space="preserve"> </w:instrText>
            </w:r>
            <w:r>
              <w:fldChar w:fldCharType="separate"/>
            </w:r>
            <w:bookmarkStart w:id="3" w:name="ПервПримен"/>
            <w:r w:rsidR="007153B4">
              <w:rPr>
                <w:noProof/>
              </w:rPr>
              <w:t>РТКП.461531.002</w:t>
            </w:r>
            <w:bookmarkEnd w:id="3"/>
            <w:r>
              <w:fldChar w:fldCharType="end"/>
            </w:r>
          </w:p>
        </w:tc>
        <w:tc>
          <w:tcPr>
            <w:tcW w:w="567" w:type="dxa"/>
            <w:vAlign w:val="center"/>
          </w:tcPr>
          <w:p w14:paraId="2FE68B51" w14:textId="77777777" w:rsidR="00823519" w:rsidRDefault="00823519">
            <w:pPr>
              <w:framePr w:wrap="around" w:hAnchor="margin" w:x="11620" w:y="12441" w:anchorLock="1"/>
              <w:ind w:left="40" w:right="40"/>
              <w:jc w:val="center"/>
              <w:rPr>
                <w:rFonts w:ascii="Arial Narrow" w:hAnsi="Arial Narrow"/>
                <w:spacing w:val="-4"/>
                <w:w w:val="75"/>
                <w:sz w:val="22"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7B5C6C" w14:textId="77777777" w:rsidR="00823519" w:rsidRDefault="00823519">
            <w:pPr>
              <w:framePr w:wrap="around" w:hAnchor="margin" w:x="11620" w:y="12441" w:anchorLock="1"/>
              <w:ind w:left="40" w:right="40"/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3005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29956557" w14:textId="77777777" w:rsidR="00823519" w:rsidRDefault="00823519">
            <w:pPr>
              <w:framePr w:wrap="around" w:hAnchor="margin" w:x="11620" w:y="12441" w:anchorLock="1"/>
              <w:ind w:left="40" w:right="40"/>
              <w:rPr>
                <w:rFonts w:ascii="Arial Narrow" w:hAnsi="Arial Narrow"/>
                <w:sz w:val="22"/>
              </w:rPr>
            </w:pPr>
          </w:p>
        </w:tc>
        <w:tc>
          <w:tcPr>
            <w:tcW w:w="3005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35D86BB" w14:textId="77777777" w:rsidR="00823519" w:rsidRDefault="00823519">
            <w:pPr>
              <w:framePr w:wrap="around" w:hAnchor="margin" w:x="11620" w:y="12441" w:anchorLock="1"/>
              <w:ind w:left="40" w:right="40"/>
              <w:rPr>
                <w:rFonts w:ascii="Arial Narrow" w:hAnsi="Arial Narrow"/>
                <w:sz w:val="22"/>
              </w:rPr>
            </w:pPr>
          </w:p>
        </w:tc>
      </w:tr>
      <w:tr w:rsidR="00823519" w14:paraId="605F0B1E" w14:textId="77777777">
        <w:trPr>
          <w:cantSplit/>
          <w:trHeight w:hRule="exact" w:val="454"/>
        </w:trPr>
        <w:tc>
          <w:tcPr>
            <w:tcW w:w="454" w:type="dxa"/>
            <w:vAlign w:val="center"/>
          </w:tcPr>
          <w:p w14:paraId="179E9265" w14:textId="77777777" w:rsidR="00823519" w:rsidRDefault="00823519">
            <w:pPr>
              <w:framePr w:wrap="around" w:hAnchor="margin" w:x="11620" w:y="12441" w:anchorLock="1"/>
              <w:ind w:left="40" w:right="40"/>
              <w:jc w:val="center"/>
            </w:pPr>
          </w:p>
        </w:tc>
        <w:tc>
          <w:tcPr>
            <w:tcW w:w="510" w:type="dxa"/>
            <w:vAlign w:val="center"/>
          </w:tcPr>
          <w:p w14:paraId="3962DCB9" w14:textId="77777777" w:rsidR="00823519" w:rsidRDefault="00823519">
            <w:pPr>
              <w:framePr w:wrap="around" w:hAnchor="margin" w:x="11620" w:y="12441" w:anchorLock="1"/>
              <w:ind w:left="40" w:right="40"/>
              <w:jc w:val="center"/>
              <w:rPr>
                <w:rFonts w:ascii="Arial Narrow" w:hAnsi="Arial Narrow"/>
              </w:rPr>
            </w:pPr>
          </w:p>
        </w:tc>
        <w:tc>
          <w:tcPr>
            <w:tcW w:w="1304" w:type="dxa"/>
            <w:vAlign w:val="center"/>
          </w:tcPr>
          <w:p w14:paraId="20BA693F" w14:textId="77777777" w:rsidR="00823519" w:rsidRDefault="00823519">
            <w:pPr>
              <w:framePr w:wrap="around" w:hAnchor="margin" w:x="11620" w:y="12441" w:anchorLock="1"/>
              <w:ind w:left="40" w:right="40"/>
              <w:rPr>
                <w:rFonts w:ascii="Arial Narrow" w:hAnsi="Arial Narrow"/>
                <w:w w:val="80"/>
              </w:rPr>
            </w:pPr>
          </w:p>
        </w:tc>
        <w:tc>
          <w:tcPr>
            <w:tcW w:w="851" w:type="dxa"/>
            <w:vAlign w:val="center"/>
          </w:tcPr>
          <w:p w14:paraId="2A6446AB" w14:textId="77777777" w:rsidR="00823519" w:rsidRDefault="00823519">
            <w:pPr>
              <w:framePr w:wrap="around" w:hAnchor="margin" w:x="11620" w:y="12441" w:anchorLock="1"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vAlign w:val="center"/>
          </w:tcPr>
          <w:p w14:paraId="63F7CB1C" w14:textId="77777777" w:rsidR="00823519" w:rsidRDefault="00823519">
            <w:pPr>
              <w:framePr w:wrap="around" w:hAnchor="margin" w:x="11620" w:y="12441" w:anchorLock="1"/>
              <w:ind w:left="40" w:right="40"/>
              <w:jc w:val="center"/>
              <w:rPr>
                <w:rFonts w:ascii="Arial Narrow" w:hAnsi="Arial Narrow"/>
                <w:spacing w:val="-4"/>
                <w:w w:val="75"/>
                <w:sz w:val="22"/>
              </w:rPr>
            </w:pPr>
          </w:p>
        </w:tc>
        <w:tc>
          <w:tcPr>
            <w:tcW w:w="680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437EBD5" w14:textId="77777777" w:rsidR="00823519" w:rsidRDefault="00823519">
            <w:pPr>
              <w:framePr w:wrap="around" w:hAnchor="margin" w:x="11620" w:y="12441" w:anchorLock="1"/>
              <w:ind w:left="40" w:right="40"/>
              <w:rPr>
                <w:rFonts w:ascii="Arial Narrow" w:hAnsi="Arial Narrow"/>
                <w:sz w:val="22"/>
              </w:rPr>
            </w:pPr>
          </w:p>
        </w:tc>
      </w:tr>
      <w:tr w:rsidR="00823519" w14:paraId="786824C2" w14:textId="77777777">
        <w:trPr>
          <w:cantSplit/>
          <w:trHeight w:hRule="exact" w:val="283"/>
        </w:trPr>
        <w:tc>
          <w:tcPr>
            <w:tcW w:w="45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93A5557" w14:textId="77777777" w:rsidR="00823519" w:rsidRDefault="00823519">
            <w:pPr>
              <w:framePr w:wrap="around" w:hAnchor="margin" w:x="11620" w:y="12441" w:anchorLock="1"/>
              <w:ind w:left="40" w:right="40"/>
              <w:jc w:val="center"/>
              <w:rPr>
                <w:rFonts w:ascii="Arial Narrow" w:hAnsi="Arial Narrow"/>
                <w:noProof/>
                <w:sz w:val="22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0DE8C379" w14:textId="77777777" w:rsidR="00823519" w:rsidRDefault="00823519">
            <w:pPr>
              <w:framePr w:wrap="around" w:hAnchor="margin" w:x="11620" w:y="12441" w:anchorLock="1"/>
              <w:ind w:left="40" w:right="40"/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130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359FBCC5" w14:textId="77777777" w:rsidR="00823519" w:rsidRDefault="00823519">
            <w:pPr>
              <w:framePr w:wrap="around" w:hAnchor="margin" w:x="11620" w:y="12441" w:anchorLock="1"/>
              <w:ind w:left="40" w:right="40"/>
              <w:rPr>
                <w:rFonts w:ascii="Arial Narrow" w:hAnsi="Arial Narrow"/>
                <w:w w:val="8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4C1993CD" w14:textId="77777777" w:rsidR="00823519" w:rsidRDefault="00823519">
            <w:pPr>
              <w:framePr w:wrap="around" w:hAnchor="margin" w:x="11620" w:y="12441" w:anchorLock="1"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0C480F32" w14:textId="77777777" w:rsidR="00823519" w:rsidRDefault="00823519">
            <w:pPr>
              <w:framePr w:wrap="around" w:hAnchor="margin" w:x="11620" w:y="12441" w:anchorLock="1"/>
              <w:ind w:left="40" w:right="40"/>
              <w:jc w:val="center"/>
              <w:rPr>
                <w:rFonts w:ascii="Arial Narrow" w:hAnsi="Arial Narrow"/>
                <w:spacing w:val="-4"/>
                <w:w w:val="75"/>
                <w:sz w:val="22"/>
              </w:rPr>
            </w:pPr>
          </w:p>
        </w:tc>
        <w:tc>
          <w:tcPr>
            <w:tcW w:w="6804" w:type="dxa"/>
            <w:gridSpan w:val="7"/>
            <w:vMerge w:val="restart"/>
            <w:tcBorders>
              <w:left w:val="nil"/>
            </w:tcBorders>
            <w:vAlign w:val="center"/>
          </w:tcPr>
          <w:p w14:paraId="437B9DF9" w14:textId="1622593F" w:rsidR="00823519" w:rsidRDefault="00312688" w:rsidP="007153B4">
            <w:pPr>
              <w:pStyle w:val="ac"/>
              <w:framePr w:wrap="around" w:hAnchor="margin" w:x="11620" w:y="12441" w:anchorLock="1"/>
            </w:pPr>
            <w:r>
              <w:t>ИУ3.09.03.</w:t>
            </w:r>
            <w:bookmarkStart w:id="4" w:name="_GoBack"/>
            <w:bookmarkEnd w:id="4"/>
          </w:p>
        </w:tc>
      </w:tr>
      <w:tr w:rsidR="00823519" w14:paraId="474ED5DB" w14:textId="77777777">
        <w:trPr>
          <w:cantSplit/>
          <w:trHeight w:hRule="exact" w:val="283"/>
        </w:trPr>
        <w:tc>
          <w:tcPr>
            <w:tcW w:w="45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E57155F" w14:textId="77777777" w:rsidR="00823519" w:rsidRDefault="00823519">
            <w:pPr>
              <w:framePr w:wrap="around" w:hAnchor="margin" w:x="11620" w:y="12441" w:anchorLock="1"/>
              <w:ind w:left="40" w:right="40"/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7DDBB0C1" w14:textId="77777777" w:rsidR="00823519" w:rsidRDefault="00823519">
            <w:pPr>
              <w:framePr w:wrap="around" w:hAnchor="margin" w:x="11620" w:y="12441" w:anchorLock="1"/>
              <w:ind w:left="40" w:right="40"/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130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7018D4BF" w14:textId="77777777" w:rsidR="00823519" w:rsidRDefault="00823519">
            <w:pPr>
              <w:framePr w:wrap="around" w:hAnchor="margin" w:x="11620" w:y="12441" w:anchorLock="1"/>
              <w:ind w:left="40" w:right="40"/>
              <w:rPr>
                <w:rFonts w:ascii="Arial Narrow" w:hAnsi="Arial Narrow"/>
                <w:w w:val="8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03A68E50" w14:textId="77777777" w:rsidR="00823519" w:rsidRDefault="00823519">
            <w:pPr>
              <w:framePr w:wrap="around" w:hAnchor="margin" w:x="11620" w:y="12441" w:anchorLock="1"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27AE4E55" w14:textId="77777777" w:rsidR="00823519" w:rsidRDefault="00823519">
            <w:pPr>
              <w:framePr w:wrap="around" w:hAnchor="margin" w:x="11620" w:y="12441" w:anchorLock="1"/>
              <w:ind w:left="40" w:right="40"/>
              <w:jc w:val="center"/>
              <w:rPr>
                <w:rFonts w:ascii="Arial Narrow" w:hAnsi="Arial Narrow"/>
                <w:spacing w:val="-4"/>
                <w:w w:val="75"/>
                <w:sz w:val="22"/>
              </w:rPr>
            </w:pPr>
          </w:p>
        </w:tc>
        <w:tc>
          <w:tcPr>
            <w:tcW w:w="6804" w:type="dxa"/>
            <w:gridSpan w:val="7"/>
            <w:vMerge/>
            <w:tcBorders>
              <w:left w:val="nil"/>
            </w:tcBorders>
            <w:vAlign w:val="center"/>
          </w:tcPr>
          <w:p w14:paraId="64FFE05A" w14:textId="77777777" w:rsidR="00823519" w:rsidRDefault="00823519">
            <w:pPr>
              <w:framePr w:wrap="around" w:hAnchor="margin" w:x="11620" w:y="12441" w:anchorLock="1"/>
              <w:ind w:left="40" w:right="40"/>
              <w:jc w:val="center"/>
              <w:rPr>
                <w:rFonts w:ascii="Arial Narrow" w:hAnsi="Arial Narrow"/>
                <w:sz w:val="22"/>
              </w:rPr>
            </w:pPr>
          </w:p>
        </w:tc>
      </w:tr>
      <w:tr w:rsidR="00823519" w14:paraId="31183165" w14:textId="77777777">
        <w:trPr>
          <w:cantSplit/>
          <w:trHeight w:hRule="exact" w:val="283"/>
        </w:trPr>
        <w:tc>
          <w:tcPr>
            <w:tcW w:w="45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66F0162" w14:textId="77777777" w:rsidR="00823519" w:rsidRDefault="00823519">
            <w:pPr>
              <w:framePr w:wrap="around" w:hAnchor="margin" w:x="11620" w:y="12441" w:anchorLock="1"/>
              <w:ind w:left="40" w:right="20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Изм.</w:t>
            </w:r>
          </w:p>
        </w:tc>
        <w:tc>
          <w:tcPr>
            <w:tcW w:w="510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5B94E9BC" w14:textId="77777777" w:rsidR="00823519" w:rsidRDefault="00823519">
            <w:pPr>
              <w:framePr w:wrap="around" w:hAnchor="margin" w:x="11620" w:y="12441" w:anchorLock="1"/>
              <w:ind w:left="40" w:right="4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Лист</w:t>
            </w:r>
          </w:p>
        </w:tc>
        <w:tc>
          <w:tcPr>
            <w:tcW w:w="130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7AD7C907" w14:textId="77777777" w:rsidR="00823519" w:rsidRDefault="00823519">
            <w:pPr>
              <w:framePr w:wrap="around" w:hAnchor="margin" w:x="11620" w:y="12441" w:anchorLock="1"/>
              <w:ind w:left="40" w:right="4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№ докум.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43481BC9" w14:textId="77777777" w:rsidR="00823519" w:rsidRDefault="00823519">
            <w:pPr>
              <w:framePr w:wrap="around" w:hAnchor="margin" w:x="11620" w:y="12441" w:anchorLock="1"/>
              <w:ind w:left="40" w:right="40"/>
              <w:jc w:val="center"/>
              <w:rPr>
                <w:rFonts w:ascii="Arial Narrow" w:hAnsi="Arial Narrow"/>
                <w:spacing w:val="-12"/>
              </w:rPr>
            </w:pPr>
            <w:r>
              <w:rPr>
                <w:rFonts w:ascii="Arial Narrow" w:hAnsi="Arial Narrow"/>
              </w:rPr>
              <w:t>Подп.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405ECCCE" w14:textId="77777777" w:rsidR="00823519" w:rsidRDefault="00823519">
            <w:pPr>
              <w:framePr w:wrap="around" w:hAnchor="margin" w:x="11620" w:y="12441" w:anchorLock="1"/>
              <w:ind w:left="40" w:right="40"/>
              <w:jc w:val="center"/>
              <w:rPr>
                <w:rFonts w:ascii="Arial Narrow" w:hAnsi="Arial Narrow"/>
                <w:spacing w:val="-12"/>
              </w:rPr>
            </w:pPr>
            <w:r>
              <w:rPr>
                <w:rFonts w:ascii="Arial Narrow" w:hAnsi="Arial Narrow"/>
              </w:rPr>
              <w:t>Дата</w:t>
            </w:r>
          </w:p>
        </w:tc>
        <w:tc>
          <w:tcPr>
            <w:tcW w:w="6804" w:type="dxa"/>
            <w:gridSpan w:val="7"/>
            <w:vMerge/>
            <w:tcBorders>
              <w:left w:val="nil"/>
              <w:bottom w:val="single" w:sz="6" w:space="0" w:color="auto"/>
            </w:tcBorders>
            <w:vAlign w:val="center"/>
          </w:tcPr>
          <w:p w14:paraId="0FE3CC10" w14:textId="77777777" w:rsidR="00823519" w:rsidRDefault="00823519">
            <w:pPr>
              <w:framePr w:wrap="around" w:hAnchor="margin" w:x="11620" w:y="12441" w:anchorLock="1"/>
              <w:ind w:left="40" w:right="40"/>
              <w:jc w:val="center"/>
              <w:rPr>
                <w:rFonts w:ascii="Arial Narrow" w:hAnsi="Arial Narrow"/>
                <w:sz w:val="22"/>
              </w:rPr>
            </w:pPr>
          </w:p>
        </w:tc>
      </w:tr>
      <w:tr w:rsidR="00823519" w14:paraId="003D9876" w14:textId="77777777">
        <w:trPr>
          <w:cantSplit/>
          <w:trHeight w:hRule="exact" w:val="283"/>
        </w:trPr>
        <w:tc>
          <w:tcPr>
            <w:tcW w:w="9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BB049" w14:textId="77777777" w:rsidR="00823519" w:rsidRDefault="00823519">
            <w:pPr>
              <w:framePr w:wrap="around" w:hAnchor="margin" w:x="11620" w:y="12441" w:anchorLock="1"/>
              <w:ind w:left="40" w:right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Разраб.</w:t>
            </w:r>
          </w:p>
        </w:tc>
        <w:tc>
          <w:tcPr>
            <w:tcW w:w="130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0F1683AA" w14:textId="61956603" w:rsidR="00823519" w:rsidRDefault="00312688" w:rsidP="007153B4">
            <w:pPr>
              <w:framePr w:wrap="around" w:hAnchor="margin" w:x="11620" w:y="12441" w:anchorLock="1"/>
              <w:ind w:right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Загребаев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6DC5CB80" w14:textId="77777777" w:rsidR="00823519" w:rsidRDefault="00823519">
            <w:pPr>
              <w:framePr w:wrap="around" w:hAnchor="margin" w:x="11620" w:y="12441" w:anchorLock="1"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581CD6EC" w14:textId="77777777" w:rsidR="00823519" w:rsidRDefault="00823519">
            <w:pPr>
              <w:framePr w:wrap="around" w:hAnchor="margin" w:x="11620" w:y="12441" w:anchorLock="1"/>
              <w:ind w:left="40" w:right="40"/>
              <w:jc w:val="center"/>
              <w:rPr>
                <w:rFonts w:ascii="Arial Narrow" w:hAnsi="Arial Narrow"/>
                <w:spacing w:val="-4"/>
                <w:w w:val="75"/>
              </w:rPr>
            </w:pPr>
          </w:p>
        </w:tc>
        <w:tc>
          <w:tcPr>
            <w:tcW w:w="3799" w:type="dxa"/>
            <w:gridSpan w:val="2"/>
            <w:vMerge w:val="restart"/>
            <w:tcBorders>
              <w:left w:val="nil"/>
            </w:tcBorders>
            <w:vAlign w:val="center"/>
          </w:tcPr>
          <w:p w14:paraId="656E0B73" w14:textId="77777777" w:rsidR="00823519" w:rsidRDefault="00823519">
            <w:pPr>
              <w:pStyle w:val="ac"/>
              <w:framePr w:wrap="around" w:hAnchor="margin" w:x="11620" w:y="12441" w:anchorLock="1"/>
            </w:pPr>
          </w:p>
        </w:tc>
        <w:tc>
          <w:tcPr>
            <w:tcW w:w="102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9BA3450" w14:textId="77777777" w:rsidR="00823519" w:rsidRDefault="00823519">
            <w:pPr>
              <w:framePr w:wrap="around" w:hAnchor="margin" w:x="11620" w:y="12441" w:anchorLock="1"/>
              <w:ind w:left="40" w:right="4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Лит.</w:t>
            </w:r>
          </w:p>
        </w:tc>
        <w:tc>
          <w:tcPr>
            <w:tcW w:w="851" w:type="dxa"/>
            <w:tcBorders>
              <w:left w:val="nil"/>
              <w:right w:val="single" w:sz="6" w:space="0" w:color="auto"/>
            </w:tcBorders>
            <w:vAlign w:val="center"/>
          </w:tcPr>
          <w:p w14:paraId="0775AC5F" w14:textId="77777777" w:rsidR="00823519" w:rsidRDefault="00823519">
            <w:pPr>
              <w:framePr w:wrap="around" w:hAnchor="margin" w:x="11620" w:y="12441" w:anchorLock="1"/>
              <w:ind w:left="40" w:right="4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Лист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48625AAE" w14:textId="77777777" w:rsidR="00823519" w:rsidRDefault="00823519">
            <w:pPr>
              <w:framePr w:wrap="around" w:hAnchor="margin" w:x="11620" w:y="12441" w:anchorLock="1"/>
              <w:ind w:left="40" w:right="4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Листов</w:t>
            </w:r>
          </w:p>
        </w:tc>
      </w:tr>
      <w:tr w:rsidR="00823519" w14:paraId="773182B5" w14:textId="77777777">
        <w:trPr>
          <w:cantSplit/>
          <w:trHeight w:hRule="exact" w:val="283"/>
        </w:trPr>
        <w:tc>
          <w:tcPr>
            <w:tcW w:w="9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E92C6" w14:textId="77777777" w:rsidR="00823519" w:rsidRDefault="00823519">
            <w:pPr>
              <w:framePr w:wrap="around" w:hAnchor="margin" w:x="11620" w:y="12441" w:anchorLock="1"/>
              <w:ind w:left="40" w:right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Пров.</w:t>
            </w:r>
          </w:p>
        </w:tc>
        <w:tc>
          <w:tcPr>
            <w:tcW w:w="130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0821A0B5" w14:textId="3B775CF4" w:rsidR="00823519" w:rsidRDefault="00312688" w:rsidP="007153B4">
            <w:pPr>
              <w:framePr w:wrap="around" w:hAnchor="margin" w:x="11620" w:y="12441" w:anchorLock="1"/>
              <w:ind w:left="40" w:right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Недашковсий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0D1EFB66" w14:textId="77777777" w:rsidR="00823519" w:rsidRDefault="00823519">
            <w:pPr>
              <w:framePr w:wrap="around" w:hAnchor="margin" w:x="11620" w:y="12441" w:anchorLock="1"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789F4201" w14:textId="77777777" w:rsidR="00823519" w:rsidRDefault="00823519">
            <w:pPr>
              <w:framePr w:wrap="around" w:hAnchor="margin" w:x="11620" w:y="12441" w:anchorLock="1"/>
              <w:ind w:left="40" w:right="40"/>
              <w:jc w:val="center"/>
              <w:rPr>
                <w:rFonts w:ascii="Arial Narrow" w:hAnsi="Arial Narrow"/>
                <w:spacing w:val="-4"/>
                <w:w w:val="75"/>
              </w:rPr>
            </w:pPr>
          </w:p>
        </w:tc>
        <w:tc>
          <w:tcPr>
            <w:tcW w:w="3799" w:type="dxa"/>
            <w:gridSpan w:val="2"/>
            <w:vMerge/>
            <w:tcBorders>
              <w:left w:val="nil"/>
            </w:tcBorders>
            <w:vAlign w:val="center"/>
          </w:tcPr>
          <w:p w14:paraId="10B42B49" w14:textId="77777777" w:rsidR="00823519" w:rsidRDefault="00823519">
            <w:pPr>
              <w:framePr w:wrap="around" w:hAnchor="margin" w:x="11620" w:y="12441" w:anchorLock="1"/>
              <w:ind w:left="40" w:right="40"/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D3A00" w14:textId="77777777" w:rsidR="00823519" w:rsidRDefault="00823519">
            <w:pPr>
              <w:framePr w:wrap="around" w:hAnchor="margin" w:x="11620" w:y="12441" w:anchorLock="1"/>
              <w:ind w:left="40" w:right="40"/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9D711D4" w14:textId="77777777" w:rsidR="00823519" w:rsidRDefault="00823519">
            <w:pPr>
              <w:framePr w:wrap="around" w:hAnchor="margin" w:x="11620" w:y="12441" w:anchorLock="1"/>
              <w:ind w:left="40" w:right="40"/>
              <w:jc w:val="center"/>
              <w:rPr>
                <w:rFonts w:ascii="Arial Narrow" w:hAnsi="Arial Narrow"/>
                <w:spacing w:val="-12"/>
                <w:sz w:val="22"/>
              </w:rPr>
            </w:pPr>
          </w:p>
        </w:tc>
        <w:tc>
          <w:tcPr>
            <w:tcW w:w="3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AD3C75C" w14:textId="77777777" w:rsidR="00823519" w:rsidRDefault="00823519">
            <w:pPr>
              <w:framePr w:wrap="around" w:hAnchor="margin" w:x="11620" w:y="12441" w:anchorLock="1"/>
              <w:ind w:left="40" w:right="40"/>
              <w:jc w:val="center"/>
              <w:rPr>
                <w:rFonts w:ascii="Arial Narrow" w:hAnsi="Arial Narrow"/>
                <w:spacing w:val="-12"/>
                <w:sz w:val="22"/>
              </w:rPr>
            </w:pPr>
          </w:p>
        </w:tc>
        <w:bookmarkStart w:id="5" w:name="ЛистЗаглавный"/>
        <w:bookmarkEnd w:id="5"/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993E9FD" w14:textId="77777777" w:rsidR="00823519" w:rsidRDefault="00823519">
            <w:pPr>
              <w:framePr w:wrap="around" w:hAnchor="margin" w:x="11620" w:y="12441" w:anchorLock="1"/>
              <w:ind w:left="40" w:right="40"/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/>
            </w:r>
            <w:r>
              <w:rPr>
                <w:rFonts w:ascii="Arial Narrow" w:hAnsi="Arial Narrow"/>
                <w:sz w:val="22"/>
              </w:rPr>
              <w:instrText xml:space="preserve"> QUOTE "</w:instrText>
            </w:r>
            <w:r>
              <w:rPr>
                <w:rFonts w:ascii="Arial Narrow" w:hAnsi="Arial Narrow"/>
                <w:sz w:val="22"/>
              </w:rPr>
              <w:fldChar w:fldCharType="begin"/>
            </w:r>
            <w:r>
              <w:rPr>
                <w:rFonts w:ascii="Arial Narrow" w:hAnsi="Arial Narrow"/>
                <w:sz w:val="22"/>
              </w:rPr>
              <w:instrText xml:space="preserve"> IF </w:instrText>
            </w:r>
            <w:r>
              <w:rPr>
                <w:rFonts w:ascii="Arial Narrow" w:hAnsi="Arial Narrow"/>
                <w:sz w:val="22"/>
              </w:rPr>
              <w:fldChar w:fldCharType="begin"/>
            </w:r>
            <w:r>
              <w:rPr>
                <w:rFonts w:ascii="Arial Narrow" w:hAnsi="Arial Narrow"/>
                <w:sz w:val="22"/>
              </w:rPr>
              <w:instrText xml:space="preserve"> DOCPROPERTY "Pages"  \* MERGEFORMAT </w:instrText>
            </w:r>
            <w:r>
              <w:rPr>
                <w:rFonts w:ascii="Arial Narrow" w:hAnsi="Arial Narrow"/>
                <w:sz w:val="22"/>
              </w:rPr>
              <w:fldChar w:fldCharType="separate"/>
            </w:r>
            <w:r w:rsidR="007153B4">
              <w:rPr>
                <w:rFonts w:ascii="Arial Narrow" w:hAnsi="Arial Narrow"/>
                <w:sz w:val="22"/>
              </w:rPr>
              <w:instrText>1</w:instrText>
            </w:r>
            <w:r>
              <w:rPr>
                <w:rFonts w:ascii="Arial Narrow" w:hAnsi="Arial Narrow"/>
                <w:sz w:val="22"/>
              </w:rPr>
              <w:fldChar w:fldCharType="end"/>
            </w:r>
            <w:r>
              <w:rPr>
                <w:rFonts w:ascii="Arial Narrow" w:hAnsi="Arial Narrow"/>
                <w:sz w:val="22"/>
              </w:rPr>
              <w:instrText xml:space="preserve"> = 1 "" 1 </w:instrText>
            </w:r>
            <w:r>
              <w:rPr>
                <w:rFonts w:ascii="Arial Narrow" w:hAnsi="Arial Narrow"/>
                <w:sz w:val="22"/>
              </w:rPr>
              <w:fldChar w:fldCharType="end"/>
            </w:r>
            <w:r>
              <w:rPr>
                <w:rFonts w:ascii="Arial Narrow" w:hAnsi="Arial Narrow"/>
                <w:sz w:val="22"/>
              </w:rPr>
              <w:instrText xml:space="preserve">" </w:instrText>
            </w:r>
            <w:r>
              <w:rPr>
                <w:rFonts w:ascii="Arial Narrow" w:hAnsi="Arial Narrow"/>
                <w:sz w:val="22"/>
              </w:rPr>
              <w:fldChar w:fldCharType="end"/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A847962" w14:textId="77777777" w:rsidR="00823519" w:rsidRDefault="00823519">
            <w:pPr>
              <w:framePr w:wrap="around" w:hAnchor="margin" w:x="11620" w:y="12441" w:anchorLock="1"/>
              <w:ind w:left="40" w:right="40"/>
              <w:jc w:val="center"/>
              <w:rPr>
                <w:rFonts w:ascii="Arial Narrow" w:hAnsi="Arial Narrow"/>
                <w:sz w:val="22"/>
              </w:rPr>
            </w:pPr>
            <w:bookmarkStart w:id="6" w:name="Листов"/>
            <w:bookmarkEnd w:id="6"/>
          </w:p>
        </w:tc>
      </w:tr>
      <w:tr w:rsidR="00823519" w14:paraId="37682F33" w14:textId="77777777">
        <w:trPr>
          <w:cantSplit/>
          <w:trHeight w:hRule="exact" w:val="283"/>
        </w:trPr>
        <w:tc>
          <w:tcPr>
            <w:tcW w:w="9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05F5A" w14:textId="77777777" w:rsidR="00823519" w:rsidRDefault="00823519">
            <w:pPr>
              <w:framePr w:wrap="around" w:hAnchor="margin" w:x="11620" w:y="12441" w:anchorLock="1"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130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0F06D471" w14:textId="77777777" w:rsidR="00823519" w:rsidRDefault="00823519">
            <w:pPr>
              <w:framePr w:wrap="around" w:hAnchor="margin" w:x="11620" w:y="12441" w:anchorLock="1"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1410B73D" w14:textId="77777777" w:rsidR="00823519" w:rsidRDefault="00823519">
            <w:pPr>
              <w:framePr w:wrap="around" w:hAnchor="margin" w:x="11620" w:y="12441" w:anchorLock="1"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60525DE0" w14:textId="77777777" w:rsidR="00823519" w:rsidRDefault="00823519">
            <w:pPr>
              <w:framePr w:wrap="around" w:hAnchor="margin" w:x="11620" w:y="12441" w:anchorLock="1"/>
              <w:ind w:left="40" w:right="40"/>
              <w:jc w:val="center"/>
              <w:rPr>
                <w:rFonts w:ascii="Arial Narrow" w:hAnsi="Arial Narrow"/>
                <w:spacing w:val="-4"/>
                <w:w w:val="75"/>
              </w:rPr>
            </w:pPr>
          </w:p>
        </w:tc>
        <w:tc>
          <w:tcPr>
            <w:tcW w:w="3799" w:type="dxa"/>
            <w:gridSpan w:val="2"/>
            <w:vMerge/>
            <w:tcBorders>
              <w:left w:val="nil"/>
            </w:tcBorders>
            <w:vAlign w:val="center"/>
          </w:tcPr>
          <w:p w14:paraId="52E8357D" w14:textId="77777777" w:rsidR="00823519" w:rsidRDefault="00823519">
            <w:pPr>
              <w:framePr w:wrap="around" w:hAnchor="margin" w:x="11620" w:y="12441" w:anchorLock="1"/>
              <w:ind w:left="40" w:right="40"/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3005" w:type="dxa"/>
            <w:gridSpan w:val="5"/>
            <w:vMerge w:val="restart"/>
            <w:tcBorders>
              <w:left w:val="single" w:sz="6" w:space="0" w:color="auto"/>
            </w:tcBorders>
            <w:vAlign w:val="center"/>
          </w:tcPr>
          <w:p w14:paraId="3158D174" w14:textId="78169A17" w:rsidR="00823519" w:rsidRDefault="00312688">
            <w:pPr>
              <w:framePr w:wrap="around" w:hAnchor="margin" w:x="11620" w:y="12441" w:anchorLock="1"/>
              <w:ind w:left="40" w:right="40"/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МГТУ им. Баумана гр.ИУ3-61</w:t>
            </w:r>
          </w:p>
        </w:tc>
      </w:tr>
      <w:tr w:rsidR="00823519" w14:paraId="14025FD2" w14:textId="77777777">
        <w:trPr>
          <w:cantSplit/>
          <w:trHeight w:hRule="exact" w:val="283"/>
        </w:trPr>
        <w:tc>
          <w:tcPr>
            <w:tcW w:w="9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78C1F" w14:textId="77777777" w:rsidR="00823519" w:rsidRDefault="00823519">
            <w:pPr>
              <w:framePr w:wrap="around" w:hAnchor="margin" w:x="11620" w:y="12441" w:anchorLock="1"/>
              <w:ind w:left="40" w:right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Н. контр.</w:t>
            </w:r>
          </w:p>
        </w:tc>
        <w:tc>
          <w:tcPr>
            <w:tcW w:w="130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77F75DDF" w14:textId="77777777" w:rsidR="00823519" w:rsidRDefault="00823519" w:rsidP="007153B4">
            <w:pPr>
              <w:framePr w:wrap="around" w:hAnchor="margin" w:x="11620" w:y="12441" w:anchorLock="1"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67D92154" w14:textId="77777777" w:rsidR="00823519" w:rsidRDefault="00823519">
            <w:pPr>
              <w:framePr w:wrap="around" w:hAnchor="margin" w:x="11620" w:y="12441" w:anchorLock="1"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0FE09452" w14:textId="77777777" w:rsidR="00823519" w:rsidRDefault="00823519">
            <w:pPr>
              <w:framePr w:wrap="around" w:hAnchor="margin" w:x="11620" w:y="12441" w:anchorLock="1"/>
              <w:ind w:left="40" w:right="40"/>
              <w:jc w:val="center"/>
              <w:rPr>
                <w:rFonts w:ascii="Arial Narrow" w:hAnsi="Arial Narrow"/>
                <w:spacing w:val="-4"/>
                <w:w w:val="75"/>
              </w:rPr>
            </w:pPr>
          </w:p>
        </w:tc>
        <w:tc>
          <w:tcPr>
            <w:tcW w:w="3799" w:type="dxa"/>
            <w:gridSpan w:val="2"/>
            <w:vMerge/>
            <w:tcBorders>
              <w:left w:val="nil"/>
            </w:tcBorders>
            <w:vAlign w:val="center"/>
          </w:tcPr>
          <w:p w14:paraId="35A6CA7B" w14:textId="77777777" w:rsidR="00823519" w:rsidRDefault="00823519">
            <w:pPr>
              <w:framePr w:wrap="around" w:hAnchor="margin" w:x="11620" w:y="12441" w:anchorLock="1"/>
              <w:ind w:left="40" w:right="40"/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3005" w:type="dxa"/>
            <w:gridSpan w:val="5"/>
            <w:vMerge/>
            <w:tcBorders>
              <w:left w:val="single" w:sz="6" w:space="0" w:color="auto"/>
            </w:tcBorders>
            <w:vAlign w:val="center"/>
          </w:tcPr>
          <w:p w14:paraId="5AB2AF77" w14:textId="77777777" w:rsidR="00823519" w:rsidRDefault="00823519">
            <w:pPr>
              <w:framePr w:wrap="around" w:hAnchor="margin" w:x="11620" w:y="12441" w:anchorLock="1"/>
              <w:ind w:left="40" w:right="40"/>
              <w:jc w:val="center"/>
              <w:rPr>
                <w:rFonts w:ascii="Arial Narrow" w:hAnsi="Arial Narrow"/>
              </w:rPr>
            </w:pPr>
          </w:p>
        </w:tc>
      </w:tr>
      <w:tr w:rsidR="00823519" w14:paraId="02D2515C" w14:textId="77777777">
        <w:trPr>
          <w:cantSplit/>
          <w:trHeight w:hRule="exact" w:val="283"/>
        </w:trPr>
        <w:tc>
          <w:tcPr>
            <w:tcW w:w="96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A22AADF" w14:textId="77777777" w:rsidR="00823519" w:rsidRDefault="00823519">
            <w:pPr>
              <w:framePr w:wrap="around" w:hAnchor="margin" w:x="11620" w:y="12441" w:anchorLock="1"/>
              <w:ind w:left="40" w:right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Утв.</w:t>
            </w:r>
          </w:p>
        </w:tc>
        <w:tc>
          <w:tcPr>
            <w:tcW w:w="130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5F01ED99" w14:textId="77777777" w:rsidR="00823519" w:rsidRDefault="00823519">
            <w:pPr>
              <w:framePr w:wrap="around" w:hAnchor="margin" w:x="11620" w:y="12441" w:anchorLock="1"/>
              <w:ind w:left="40" w:right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fldChar w:fldCharType="begin"/>
            </w:r>
            <w:r>
              <w:rPr>
                <w:rFonts w:ascii="Arial Narrow" w:hAnsi="Arial Narrow"/>
              </w:rPr>
              <w:instrText xml:space="preserve"> FILLIN "Введите фамилию утверждающего документ:"\o </w:instrText>
            </w:r>
            <w:r>
              <w:rPr>
                <w:rFonts w:ascii="Arial Narrow" w:hAnsi="Arial Narrow"/>
              </w:rPr>
              <w:fldChar w:fldCharType="separate"/>
            </w:r>
            <w:r>
              <w:rPr>
                <w:rFonts w:ascii="Arial Narrow" w:hAnsi="Arial Narrow"/>
              </w:rPr>
              <w:t xml:space="preserve">    -</w:t>
            </w:r>
            <w:r>
              <w:rPr>
                <w:rFonts w:ascii="Arial Narrow" w:hAnsi="Arial Narrow"/>
              </w:rPr>
              <w:fldChar w:fldCharType="end"/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6804F673" w14:textId="77777777" w:rsidR="00823519" w:rsidRDefault="00823519">
            <w:pPr>
              <w:framePr w:wrap="around" w:hAnchor="margin" w:x="11620" w:y="12441" w:anchorLock="1"/>
              <w:ind w:left="40" w:right="40"/>
              <w:rPr>
                <w:rFonts w:ascii="Arial Narrow" w:hAnsi="Arial Narr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216F7AE3" w14:textId="77777777" w:rsidR="00823519" w:rsidRDefault="00823519">
            <w:pPr>
              <w:framePr w:wrap="around" w:hAnchor="margin" w:x="11620" w:y="12441" w:anchorLock="1"/>
              <w:ind w:left="40" w:right="40"/>
              <w:jc w:val="center"/>
              <w:rPr>
                <w:rFonts w:ascii="Arial Narrow" w:hAnsi="Arial Narrow"/>
                <w:spacing w:val="-4"/>
                <w:w w:val="75"/>
              </w:rPr>
            </w:pPr>
          </w:p>
        </w:tc>
        <w:tc>
          <w:tcPr>
            <w:tcW w:w="3799" w:type="dxa"/>
            <w:gridSpan w:val="2"/>
            <w:vMerge/>
            <w:tcBorders>
              <w:left w:val="nil"/>
            </w:tcBorders>
            <w:vAlign w:val="center"/>
          </w:tcPr>
          <w:p w14:paraId="4CCA1986" w14:textId="77777777" w:rsidR="00823519" w:rsidRDefault="00823519">
            <w:pPr>
              <w:framePr w:wrap="around" w:hAnchor="margin" w:x="11620" w:y="12441" w:anchorLock="1"/>
              <w:ind w:left="40" w:right="40"/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3005" w:type="dxa"/>
            <w:gridSpan w:val="5"/>
            <w:tcBorders>
              <w:left w:val="single" w:sz="6" w:space="0" w:color="auto"/>
            </w:tcBorders>
          </w:tcPr>
          <w:p w14:paraId="00421954" w14:textId="77777777" w:rsidR="00823519" w:rsidRDefault="00823519" w:rsidP="007153B4">
            <w:pPr>
              <w:framePr w:wrap="around" w:hAnchor="margin" w:x="11620" w:y="12441" w:anchorLock="1"/>
              <w:ind w:left="40" w:right="40"/>
              <w:jc w:val="center"/>
              <w:rPr>
                <w:rFonts w:ascii="Arial Narrow" w:hAnsi="Arial Narrow"/>
              </w:rPr>
            </w:pPr>
          </w:p>
        </w:tc>
      </w:tr>
    </w:tbl>
    <w:p w14:paraId="5987DF7C" w14:textId="77777777" w:rsidR="00823519" w:rsidRPr="00823519" w:rsidRDefault="00823519" w:rsidP="00823519">
      <w:pPr>
        <w:rPr>
          <w:noProof/>
          <w:vanish/>
          <w:sz w:val="3276"/>
          <w:szCs w:val="3276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397"/>
      </w:tblGrid>
      <w:tr w:rsidR="00823519" w14:paraId="2E46026F" w14:textId="77777777">
        <w:trPr>
          <w:cantSplit/>
          <w:trHeight w:hRule="exact" w:val="3401"/>
        </w:trPr>
        <w:tc>
          <w:tcPr>
            <w:tcW w:w="2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extDirection w:val="btLr"/>
          </w:tcPr>
          <w:p w14:paraId="4C956E94" w14:textId="77777777" w:rsidR="00823519" w:rsidRDefault="00823519">
            <w:pPr>
              <w:framePr w:wrap="around" w:hAnchor="margin" w:x="-850" w:y="1" w:anchorLock="1"/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Перв. примен.</w:t>
            </w:r>
          </w:p>
        </w:tc>
        <w:tc>
          <w:tcPr>
            <w:tcW w:w="397" w:type="dxa"/>
            <w:tcBorders>
              <w:top w:val="single" w:sz="6" w:space="0" w:color="auto"/>
              <w:left w:val="nil"/>
            </w:tcBorders>
            <w:textDirection w:val="btLr"/>
            <w:vAlign w:val="center"/>
          </w:tcPr>
          <w:p w14:paraId="1BBFF5D1" w14:textId="77777777" w:rsidR="00823519" w:rsidRDefault="00823519" w:rsidP="007153B4">
            <w:pPr>
              <w:framePr w:wrap="around" w:hAnchor="margin" w:x="-850" w:y="1" w:anchorLock="1"/>
              <w:ind w:left="113" w:right="113"/>
              <w:jc w:val="center"/>
              <w:rPr>
                <w:rFonts w:ascii="Arial Narrow" w:hAnsi="Arial Narrow"/>
              </w:rPr>
            </w:pPr>
          </w:p>
        </w:tc>
      </w:tr>
      <w:tr w:rsidR="00823519" w14:paraId="5EA438DD" w14:textId="77777777">
        <w:trPr>
          <w:cantSplit/>
          <w:trHeight w:hRule="exact" w:val="3401"/>
        </w:trPr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14:paraId="4ED815F2" w14:textId="77777777" w:rsidR="00823519" w:rsidRDefault="00823519">
            <w:pPr>
              <w:framePr w:wrap="around" w:hAnchor="margin" w:x="-850" w:y="1" w:anchorLock="1"/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Справ. №</w:t>
            </w:r>
          </w:p>
        </w:tc>
        <w:tc>
          <w:tcPr>
            <w:tcW w:w="397" w:type="dxa"/>
            <w:tcBorders>
              <w:top w:val="single" w:sz="6" w:space="0" w:color="auto"/>
              <w:left w:val="nil"/>
              <w:bottom w:val="single" w:sz="6" w:space="0" w:color="auto"/>
            </w:tcBorders>
            <w:textDirection w:val="btLr"/>
            <w:vAlign w:val="center"/>
          </w:tcPr>
          <w:p w14:paraId="52CEB28A" w14:textId="77777777" w:rsidR="00823519" w:rsidRDefault="00823519">
            <w:pPr>
              <w:framePr w:wrap="around" w:hAnchor="margin" w:x="-850" w:y="1" w:anchorLock="1"/>
              <w:ind w:left="113" w:right="113"/>
              <w:jc w:val="center"/>
              <w:rPr>
                <w:rFonts w:ascii="Arial Narrow" w:hAnsi="Arial Narrow"/>
              </w:rPr>
            </w:pPr>
          </w:p>
        </w:tc>
      </w:tr>
    </w:tbl>
    <w:p w14:paraId="5D26633B" w14:textId="77777777" w:rsidR="00823519" w:rsidRDefault="00EC5FEF">
      <w:pPr>
        <w:pStyle w:val="a4"/>
        <w:tabs>
          <w:tab w:val="clear" w:pos="4536"/>
          <w:tab w:val="clear" w:pos="9072"/>
          <w:tab w:val="left" w:pos="11880"/>
        </w:tabs>
      </w:pPr>
      <w:r>
        <w:pict w14:anchorId="24B9AC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0.3pt;height:595.7pt">
            <v:imagedata r:id="rId7" o:title="/Users/admin/Downloads/PROGRAM.pdf"/>
          </v:shape>
        </w:pict>
      </w:r>
    </w:p>
    <w:sectPr w:rsidR="008235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3814" w:h="16839" w:orient="landscape" w:code="8"/>
      <w:pgMar w:top="372" w:right="533" w:bottom="1361" w:left="533" w:header="0" w:footer="0" w:gutter="704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5E521D" w14:textId="77777777" w:rsidR="00EC5FEF" w:rsidRDefault="00EC5FEF">
      <w:r>
        <w:separator/>
      </w:r>
    </w:p>
  </w:endnote>
  <w:endnote w:type="continuationSeparator" w:id="0">
    <w:p w14:paraId="0D314526" w14:textId="77777777" w:rsidR="00EC5FEF" w:rsidRDefault="00EC5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"/>
      <w:gridCol w:w="6239"/>
      <w:gridCol w:w="454"/>
      <w:gridCol w:w="510"/>
      <w:gridCol w:w="1304"/>
      <w:gridCol w:w="851"/>
      <w:gridCol w:w="567"/>
    </w:tblGrid>
    <w:tr w:rsidR="00823519" w14:paraId="003BA3D9" w14:textId="77777777">
      <w:trPr>
        <w:cantSplit/>
        <w:trHeight w:hRule="exact" w:val="283"/>
      </w:trPr>
      <w:tc>
        <w:tcPr>
          <w:tcW w:w="567" w:type="dxa"/>
          <w:vMerge w:val="restart"/>
          <w:tcBorders>
            <w:top w:val="single" w:sz="6" w:space="0" w:color="auto"/>
          </w:tcBorders>
          <w:vAlign w:val="center"/>
        </w:tcPr>
        <w:tbl>
          <w:tblPr>
            <w:tblpPr w:vertAnchor="text" w:tblpX="1" w:tblpY="1"/>
            <w:tblW w:w="0" w:type="auto"/>
            <w:tblBorders>
              <w:insideH w:val="single" w:sz="6" w:space="0" w:color="auto"/>
              <w:insideV w:val="single" w:sz="6" w:space="0" w:color="auto"/>
            </w:tblBorders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567"/>
          </w:tblGrid>
          <w:tr w:rsidR="00823519" w14:paraId="4E0DFC11" w14:textId="77777777">
            <w:trPr>
              <w:cantSplit/>
              <w:trHeight w:hRule="exact" w:val="396"/>
            </w:trPr>
            <w:tc>
              <w:tcPr>
                <w:tcW w:w="567" w:type="dxa"/>
                <w:vAlign w:val="center"/>
              </w:tcPr>
              <w:p w14:paraId="22205949" w14:textId="77777777" w:rsidR="00823519" w:rsidRDefault="00823519">
                <w:pPr>
                  <w:jc w:val="center"/>
                  <w:rPr>
                    <w:rFonts w:ascii="Arial Narrow" w:hAnsi="Arial Narrow"/>
                    <w:sz w:val="22"/>
                  </w:rPr>
                </w:pPr>
                <w:r>
                  <w:rPr>
                    <w:rStyle w:val="a6"/>
                  </w:rPr>
                  <w:t>Лист</w:t>
                </w:r>
              </w:p>
            </w:tc>
          </w:tr>
          <w:tr w:rsidR="00823519" w14:paraId="5A29459B" w14:textId="77777777">
            <w:trPr>
              <w:cantSplit/>
              <w:trHeight w:hRule="exact" w:val="453"/>
            </w:trPr>
            <w:tc>
              <w:tcPr>
                <w:tcW w:w="567" w:type="dxa"/>
                <w:vAlign w:val="center"/>
              </w:tcPr>
              <w:p w14:paraId="098BFB03" w14:textId="77777777" w:rsidR="00823519" w:rsidRDefault="00823519">
                <w:pPr>
                  <w:jc w:val="center"/>
                  <w:rPr>
                    <w:rFonts w:ascii="Arial Narrow" w:hAnsi="Arial Narrow"/>
                    <w:sz w:val="22"/>
                  </w:rPr>
                </w:pPr>
                <w:r>
                  <w:rPr>
                    <w:rStyle w:val="a6"/>
                  </w:rPr>
                  <w:fldChar w:fldCharType="begin"/>
                </w:r>
                <w:r>
                  <w:rPr>
                    <w:rStyle w:val="a6"/>
                  </w:rPr>
                  <w:instrText xml:space="preserve">PAGE  </w:instrText>
                </w:r>
                <w:r>
                  <w:rPr>
                    <w:rStyle w:val="a6"/>
                  </w:rPr>
                  <w:fldChar w:fldCharType="separate"/>
                </w:r>
                <w:r>
                  <w:rPr>
                    <w:rStyle w:val="a6"/>
                    <w:noProof/>
                  </w:rPr>
                  <w:t>2</w:t>
                </w:r>
                <w:r>
                  <w:rPr>
                    <w:rStyle w:val="a6"/>
                  </w:rPr>
                  <w:fldChar w:fldCharType="end"/>
                </w:r>
              </w:p>
            </w:tc>
          </w:tr>
        </w:tbl>
        <w:p w14:paraId="7C6028E4" w14:textId="77777777" w:rsidR="00823519" w:rsidRDefault="00823519">
          <w:pPr>
            <w:framePr w:wrap="notBeside" w:hAnchor="margin" w:x="-169" w:y="15108" w:anchorLock="1"/>
            <w:rPr>
              <w:rFonts w:ascii="Arial Narrow" w:hAnsi="Arial Narrow"/>
              <w:sz w:val="22"/>
            </w:rPr>
          </w:pPr>
        </w:p>
      </w:tc>
      <w:tc>
        <w:tcPr>
          <w:tcW w:w="6239" w:type="dxa"/>
          <w:tcBorders>
            <w:top w:val="single" w:sz="6" w:space="0" w:color="auto"/>
            <w:left w:val="single" w:sz="6" w:space="0" w:color="auto"/>
          </w:tcBorders>
          <w:vAlign w:val="center"/>
        </w:tcPr>
        <w:p w14:paraId="100DAE03" w14:textId="77777777" w:rsidR="00823519" w:rsidRDefault="00EC5FEF">
          <w:pPr>
            <w:pStyle w:val="ac"/>
          </w:pPr>
          <w:r>
            <w:fldChar w:fldCharType="begin"/>
          </w:r>
          <w:r>
            <w:instrText xml:space="preserve"> REF ОД\* UPPER \* MERGEFORMAT </w:instrText>
          </w:r>
          <w:r>
            <w:fldChar w:fldCharType="separate"/>
          </w:r>
          <w:r w:rsidR="007153B4">
            <w:t>РТКП.461531.002 ДП</w:t>
          </w:r>
          <w:r>
            <w:fldChar w:fldCharType="end"/>
          </w:r>
        </w:p>
      </w:tc>
      <w:tc>
        <w:tcPr>
          <w:tcW w:w="454" w:type="dxa"/>
          <w:tcBorders>
            <w:top w:val="single" w:sz="6" w:space="0" w:color="auto"/>
            <w:left w:val="single" w:sz="6" w:space="0" w:color="auto"/>
          </w:tcBorders>
        </w:tcPr>
        <w:p w14:paraId="77D9743D" w14:textId="77777777" w:rsidR="00823519" w:rsidRDefault="00823519">
          <w:pPr>
            <w:framePr w:wrap="notBeside" w:hAnchor="margin" w:x="-169" w:y="15108" w:anchorLock="1"/>
            <w:ind w:left="20" w:right="20"/>
            <w:jc w:val="center"/>
            <w:rPr>
              <w:rFonts w:ascii="Arial Narrow" w:hAnsi="Arial Narrow"/>
              <w:spacing w:val="-12"/>
            </w:rPr>
          </w:pPr>
        </w:p>
      </w:tc>
      <w:tc>
        <w:tcPr>
          <w:tcW w:w="510" w:type="dxa"/>
          <w:tcBorders>
            <w:top w:val="single" w:sz="6" w:space="0" w:color="auto"/>
            <w:left w:val="single" w:sz="6" w:space="0" w:color="auto"/>
          </w:tcBorders>
        </w:tcPr>
        <w:p w14:paraId="6C4D4F7A" w14:textId="77777777" w:rsidR="00823519" w:rsidRDefault="00823519">
          <w:pPr>
            <w:framePr w:wrap="notBeside" w:hAnchor="margin" w:x="-169" w:y="15108" w:anchorLock="1"/>
            <w:ind w:left="20" w:right="20"/>
            <w:jc w:val="center"/>
            <w:rPr>
              <w:rFonts w:ascii="Arial Narrow" w:hAnsi="Arial Narrow"/>
              <w:spacing w:val="-12"/>
            </w:rPr>
          </w:pPr>
        </w:p>
      </w:tc>
      <w:tc>
        <w:tcPr>
          <w:tcW w:w="1304" w:type="dxa"/>
          <w:tcBorders>
            <w:top w:val="single" w:sz="6" w:space="0" w:color="auto"/>
            <w:left w:val="single" w:sz="6" w:space="0" w:color="auto"/>
          </w:tcBorders>
        </w:tcPr>
        <w:p w14:paraId="6CEEFD52" w14:textId="77777777" w:rsidR="00823519" w:rsidRDefault="00823519">
          <w:pPr>
            <w:framePr w:wrap="notBeside" w:hAnchor="margin" w:x="-169" w:y="15108" w:anchorLock="1"/>
            <w:ind w:left="40" w:right="20"/>
            <w:rPr>
              <w:rFonts w:ascii="Arial Narrow" w:hAnsi="Arial Narrow"/>
              <w:spacing w:val="-12"/>
            </w:rPr>
          </w:pPr>
        </w:p>
      </w:tc>
      <w:tc>
        <w:tcPr>
          <w:tcW w:w="851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27791253" w14:textId="77777777" w:rsidR="00823519" w:rsidRDefault="00823519">
          <w:pPr>
            <w:framePr w:wrap="notBeside" w:hAnchor="margin" w:x="-169" w:y="15108" w:anchorLock="1"/>
            <w:ind w:left="20" w:right="20"/>
            <w:jc w:val="center"/>
            <w:rPr>
              <w:rFonts w:ascii="Arial Narrow" w:hAnsi="Arial Narrow"/>
              <w:spacing w:val="-12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6AC0C467" w14:textId="77777777" w:rsidR="00823519" w:rsidRDefault="00823519">
          <w:pPr>
            <w:framePr w:wrap="notBeside" w:hAnchor="margin" w:x="-169" w:y="15108" w:anchorLock="1"/>
            <w:ind w:left="20" w:right="20"/>
            <w:jc w:val="center"/>
            <w:rPr>
              <w:rFonts w:ascii="Arial Narrow" w:hAnsi="Arial Narrow"/>
              <w:spacing w:val="-12"/>
            </w:rPr>
          </w:pPr>
        </w:p>
      </w:tc>
    </w:tr>
  </w:tbl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"/>
      <w:gridCol w:w="6239"/>
      <w:gridCol w:w="454"/>
      <w:gridCol w:w="510"/>
      <w:gridCol w:w="1304"/>
      <w:gridCol w:w="851"/>
      <w:gridCol w:w="567"/>
    </w:tblGrid>
    <w:tr w:rsidR="00823519" w14:paraId="460A5475" w14:textId="77777777">
      <w:trPr>
        <w:cantSplit/>
        <w:trHeight w:hRule="exact" w:val="283"/>
      </w:trPr>
      <w:tc>
        <w:tcPr>
          <w:tcW w:w="567" w:type="dxa"/>
          <w:vMerge/>
        </w:tcPr>
        <w:p w14:paraId="0B097C0D" w14:textId="77777777" w:rsidR="00823519" w:rsidRDefault="00823519">
          <w:pPr>
            <w:framePr w:wrap="notBeside" w:hAnchor="margin" w:x="-169" w:y="15108" w:anchorLock="1"/>
            <w:ind w:left="20" w:right="20"/>
            <w:jc w:val="center"/>
            <w:rPr>
              <w:rFonts w:ascii="Arial" w:hAnsi="Arial"/>
            </w:rPr>
          </w:pPr>
        </w:p>
      </w:tc>
      <w:tc>
        <w:tcPr>
          <w:tcW w:w="6239" w:type="dxa"/>
          <w:tcBorders>
            <w:left w:val="single" w:sz="6" w:space="0" w:color="auto"/>
          </w:tcBorders>
        </w:tcPr>
        <w:p w14:paraId="05E8A564" w14:textId="77777777" w:rsidR="00823519" w:rsidRDefault="00823519">
          <w:pPr>
            <w:pStyle w:val="ac"/>
            <w:rPr>
              <w:rFonts w:ascii="Arial" w:hAnsi="Arial"/>
            </w:rPr>
          </w:pPr>
        </w:p>
      </w:tc>
      <w:tc>
        <w:tcPr>
          <w:tcW w:w="454" w:type="dxa"/>
          <w:tcBorders>
            <w:top w:val="single" w:sz="6" w:space="0" w:color="auto"/>
            <w:left w:val="single" w:sz="6" w:space="0" w:color="auto"/>
          </w:tcBorders>
        </w:tcPr>
        <w:p w14:paraId="491DA4B1" w14:textId="77777777" w:rsidR="00823519" w:rsidRDefault="00823519">
          <w:pPr>
            <w:framePr w:wrap="notBeside" w:hAnchor="margin" w:x="-169" w:y="15108" w:anchorLock="1"/>
            <w:ind w:left="20" w:right="20"/>
            <w:jc w:val="center"/>
            <w:rPr>
              <w:rFonts w:ascii="Arial Narrow" w:hAnsi="Arial Narrow"/>
              <w:spacing w:val="-12"/>
            </w:rPr>
          </w:pPr>
        </w:p>
      </w:tc>
      <w:tc>
        <w:tcPr>
          <w:tcW w:w="510" w:type="dxa"/>
          <w:tcBorders>
            <w:top w:val="single" w:sz="6" w:space="0" w:color="auto"/>
            <w:left w:val="single" w:sz="6" w:space="0" w:color="auto"/>
          </w:tcBorders>
        </w:tcPr>
        <w:p w14:paraId="1143EDCD" w14:textId="77777777" w:rsidR="00823519" w:rsidRDefault="00823519">
          <w:pPr>
            <w:framePr w:wrap="notBeside" w:hAnchor="margin" w:x="-169" w:y="15108" w:anchorLock="1"/>
            <w:ind w:left="20" w:right="20"/>
            <w:jc w:val="center"/>
            <w:rPr>
              <w:rFonts w:ascii="Arial Narrow" w:hAnsi="Arial Narrow"/>
              <w:spacing w:val="-12"/>
            </w:rPr>
          </w:pPr>
        </w:p>
      </w:tc>
      <w:tc>
        <w:tcPr>
          <w:tcW w:w="1304" w:type="dxa"/>
          <w:tcBorders>
            <w:top w:val="single" w:sz="6" w:space="0" w:color="auto"/>
            <w:left w:val="single" w:sz="6" w:space="0" w:color="auto"/>
          </w:tcBorders>
        </w:tcPr>
        <w:p w14:paraId="760699B3" w14:textId="77777777" w:rsidR="00823519" w:rsidRDefault="00823519">
          <w:pPr>
            <w:framePr w:wrap="notBeside" w:hAnchor="margin" w:x="-169" w:y="15108" w:anchorLock="1"/>
            <w:ind w:left="40" w:right="20"/>
            <w:rPr>
              <w:rFonts w:ascii="Arial Narrow" w:hAnsi="Arial Narrow"/>
              <w:spacing w:val="-12"/>
            </w:rPr>
          </w:pPr>
        </w:p>
      </w:tc>
      <w:tc>
        <w:tcPr>
          <w:tcW w:w="851" w:type="dxa"/>
          <w:tcBorders>
            <w:left w:val="single" w:sz="6" w:space="0" w:color="auto"/>
          </w:tcBorders>
        </w:tcPr>
        <w:p w14:paraId="76436C1F" w14:textId="77777777" w:rsidR="00823519" w:rsidRDefault="00823519">
          <w:pPr>
            <w:framePr w:wrap="notBeside" w:hAnchor="margin" w:x="-169" w:y="15108" w:anchorLock="1"/>
            <w:ind w:left="20" w:right="20"/>
            <w:jc w:val="center"/>
            <w:rPr>
              <w:rFonts w:ascii="Arial Narrow" w:hAnsi="Arial Narrow"/>
              <w:spacing w:val="-12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1397EA75" w14:textId="77777777" w:rsidR="00823519" w:rsidRDefault="00823519">
          <w:pPr>
            <w:framePr w:wrap="notBeside" w:hAnchor="margin" w:x="-169" w:y="15108" w:anchorLock="1"/>
            <w:ind w:left="20" w:right="20"/>
            <w:jc w:val="center"/>
            <w:rPr>
              <w:rFonts w:ascii="Arial Narrow" w:hAnsi="Arial Narrow"/>
              <w:spacing w:val="-12"/>
            </w:rPr>
          </w:pPr>
        </w:p>
      </w:tc>
    </w:tr>
    <w:tr w:rsidR="00823519" w14:paraId="0E7D6C99" w14:textId="77777777">
      <w:trPr>
        <w:cantSplit/>
        <w:trHeight w:hRule="exact" w:val="283"/>
      </w:trPr>
      <w:tc>
        <w:tcPr>
          <w:tcW w:w="567" w:type="dxa"/>
          <w:vMerge/>
          <w:vAlign w:val="center"/>
        </w:tcPr>
        <w:p w14:paraId="1556F110" w14:textId="77777777" w:rsidR="00823519" w:rsidRDefault="00823519">
          <w:pPr>
            <w:framePr w:wrap="notBeside" w:hAnchor="margin" w:x="-169" w:y="15108" w:anchorLock="1"/>
            <w:ind w:left="20" w:right="20"/>
            <w:rPr>
              <w:rFonts w:ascii="Arial" w:hAnsi="Arial"/>
            </w:rPr>
          </w:pPr>
        </w:p>
      </w:tc>
      <w:tc>
        <w:tcPr>
          <w:tcW w:w="6239" w:type="dxa"/>
          <w:tcBorders>
            <w:left w:val="single" w:sz="6" w:space="0" w:color="auto"/>
          </w:tcBorders>
        </w:tcPr>
        <w:p w14:paraId="436A9D26" w14:textId="77777777" w:rsidR="00823519" w:rsidRDefault="00823519">
          <w:pPr>
            <w:pStyle w:val="ac"/>
            <w:rPr>
              <w:rFonts w:ascii="Arial" w:hAnsi="Arial"/>
            </w:rPr>
          </w:pPr>
        </w:p>
      </w:tc>
      <w:tc>
        <w:tcPr>
          <w:tcW w:w="454" w:type="dxa"/>
          <w:tcBorders>
            <w:top w:val="single" w:sz="6" w:space="0" w:color="auto"/>
            <w:left w:val="single" w:sz="6" w:space="0" w:color="auto"/>
          </w:tcBorders>
        </w:tcPr>
        <w:p w14:paraId="6C1B8654" w14:textId="77777777" w:rsidR="00823519" w:rsidRDefault="00823519">
          <w:pPr>
            <w:framePr w:wrap="notBeside" w:hAnchor="margin" w:x="-169" w:y="15108" w:anchorLock="1"/>
            <w:ind w:left="20" w:right="20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Изм.</w:t>
          </w:r>
        </w:p>
      </w:tc>
      <w:tc>
        <w:tcPr>
          <w:tcW w:w="510" w:type="dxa"/>
          <w:tcBorders>
            <w:top w:val="single" w:sz="6" w:space="0" w:color="auto"/>
            <w:left w:val="single" w:sz="6" w:space="0" w:color="auto"/>
          </w:tcBorders>
        </w:tcPr>
        <w:p w14:paraId="76FD4850" w14:textId="77777777" w:rsidR="00823519" w:rsidRDefault="00823519">
          <w:pPr>
            <w:framePr w:wrap="notBeside" w:hAnchor="margin" w:x="-169" w:y="15108" w:anchorLock="1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Лист</w:t>
          </w:r>
        </w:p>
      </w:tc>
      <w:tc>
        <w:tcPr>
          <w:tcW w:w="1304" w:type="dxa"/>
          <w:tcBorders>
            <w:top w:val="single" w:sz="6" w:space="0" w:color="auto"/>
            <w:left w:val="single" w:sz="6" w:space="0" w:color="auto"/>
          </w:tcBorders>
        </w:tcPr>
        <w:p w14:paraId="6DCC1261" w14:textId="77777777" w:rsidR="00823519" w:rsidRDefault="00823519">
          <w:pPr>
            <w:framePr w:wrap="notBeside" w:hAnchor="margin" w:x="-169" w:y="15108" w:anchorLock="1"/>
            <w:ind w:left="20" w:right="20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№ докум.</w:t>
          </w:r>
        </w:p>
      </w:tc>
      <w:tc>
        <w:tcPr>
          <w:tcW w:w="851" w:type="dxa"/>
          <w:tcBorders>
            <w:top w:val="single" w:sz="6" w:space="0" w:color="auto"/>
            <w:left w:val="single" w:sz="6" w:space="0" w:color="auto"/>
          </w:tcBorders>
        </w:tcPr>
        <w:p w14:paraId="48EA140A" w14:textId="77777777" w:rsidR="00823519" w:rsidRDefault="00823519">
          <w:pPr>
            <w:framePr w:wrap="notBeside" w:hAnchor="margin" w:x="-169" w:y="15108" w:anchorLock="1"/>
            <w:ind w:left="20" w:right="20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</w:t>
          </w:r>
        </w:p>
      </w:tc>
      <w:tc>
        <w:tcPr>
          <w:tcW w:w="567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570FA6C3" w14:textId="77777777" w:rsidR="00823519" w:rsidRDefault="00823519">
          <w:pPr>
            <w:framePr w:wrap="notBeside" w:hAnchor="margin" w:x="-169" w:y="15108" w:anchorLock="1"/>
            <w:ind w:left="20" w:right="20"/>
            <w:jc w:val="center"/>
            <w:rPr>
              <w:rFonts w:ascii="Arial Narrow" w:hAnsi="Arial Narrow"/>
              <w:spacing w:val="-12"/>
            </w:rPr>
          </w:pPr>
          <w:r>
            <w:rPr>
              <w:rFonts w:ascii="Arial Narrow" w:hAnsi="Arial Narrow"/>
            </w:rPr>
            <w:t>Дата</w:t>
          </w:r>
        </w:p>
      </w:tc>
    </w:tr>
  </w:tbl>
  <w:p w14:paraId="7CBBD051" w14:textId="77777777" w:rsidR="00823519" w:rsidRDefault="00823519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54"/>
      <w:gridCol w:w="510"/>
      <w:gridCol w:w="1304"/>
      <w:gridCol w:w="851"/>
      <w:gridCol w:w="567"/>
      <w:gridCol w:w="6239"/>
      <w:gridCol w:w="567"/>
    </w:tblGrid>
    <w:tr w:rsidR="00823519" w14:paraId="6252884F" w14:textId="77777777">
      <w:trPr>
        <w:cantSplit/>
        <w:trHeight w:hRule="exact" w:val="283"/>
      </w:trPr>
      <w:tc>
        <w:tcPr>
          <w:tcW w:w="45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5F7DF3C" w14:textId="77777777" w:rsidR="00823519" w:rsidRDefault="00823519">
          <w:pPr>
            <w:framePr w:wrap="notBeside" w:hAnchor="margin" w:x="11620" w:y="15108" w:anchorLock="1"/>
            <w:ind w:left="20" w:right="20"/>
            <w:jc w:val="center"/>
            <w:rPr>
              <w:rFonts w:ascii="Arial Narrow" w:hAnsi="Arial Narrow"/>
            </w:rPr>
          </w:pPr>
        </w:p>
      </w:tc>
      <w:tc>
        <w:tcPr>
          <w:tcW w:w="510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413C026C" w14:textId="77777777" w:rsidR="00823519" w:rsidRDefault="00823519">
          <w:pPr>
            <w:framePr w:wrap="notBeside" w:hAnchor="margin" w:x="11620" w:y="15108" w:anchorLock="1"/>
            <w:ind w:left="20" w:right="20"/>
            <w:jc w:val="center"/>
            <w:rPr>
              <w:rFonts w:ascii="Arial Narrow" w:hAnsi="Arial Narrow"/>
            </w:rPr>
          </w:pPr>
        </w:p>
      </w:tc>
      <w:tc>
        <w:tcPr>
          <w:tcW w:w="130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3635CC5E" w14:textId="77777777" w:rsidR="00823519" w:rsidRDefault="00823519">
          <w:pPr>
            <w:framePr w:wrap="notBeside" w:hAnchor="margin" w:x="11620" w:y="15108" w:anchorLock="1"/>
            <w:ind w:left="40" w:right="20"/>
            <w:rPr>
              <w:rFonts w:ascii="Arial Narrow" w:hAnsi="Arial Narrow"/>
            </w:rPr>
          </w:pPr>
        </w:p>
      </w:tc>
      <w:tc>
        <w:tcPr>
          <w:tcW w:w="851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48EDF18A" w14:textId="77777777" w:rsidR="00823519" w:rsidRDefault="00823519">
          <w:pPr>
            <w:framePr w:wrap="notBeside" w:hAnchor="margin" w:x="11620" w:y="15108" w:anchorLock="1"/>
            <w:ind w:left="40" w:right="20"/>
            <w:rPr>
              <w:rFonts w:ascii="Arial Narrow" w:hAnsi="Arial Narrow"/>
            </w:rPr>
          </w:pPr>
        </w:p>
      </w:tc>
      <w:tc>
        <w:tcPr>
          <w:tcW w:w="567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6B58083B" w14:textId="77777777" w:rsidR="00823519" w:rsidRDefault="00823519">
          <w:pPr>
            <w:framePr w:wrap="notBeside" w:hAnchor="margin" w:x="11620" w:y="15108" w:anchorLock="1"/>
            <w:ind w:left="20" w:right="20"/>
            <w:jc w:val="center"/>
            <w:rPr>
              <w:rFonts w:ascii="Arial Narrow" w:hAnsi="Arial Narrow"/>
            </w:rPr>
          </w:pPr>
        </w:p>
      </w:tc>
      <w:tc>
        <w:tcPr>
          <w:tcW w:w="6239" w:type="dxa"/>
          <w:tcBorders>
            <w:top w:val="single" w:sz="6" w:space="0" w:color="auto"/>
            <w:left w:val="nil"/>
            <w:right w:val="single" w:sz="6" w:space="0" w:color="auto"/>
          </w:tcBorders>
          <w:vAlign w:val="center"/>
        </w:tcPr>
        <w:p w14:paraId="2B40BC1E" w14:textId="77777777" w:rsidR="00823519" w:rsidRDefault="00EC5FEF">
          <w:pPr>
            <w:pStyle w:val="ac"/>
            <w:framePr w:wrap="notBeside" w:hAnchor="margin" w:x="11620" w:y="15108" w:anchorLock="1"/>
          </w:pPr>
          <w:r>
            <w:fldChar w:fldCharType="begin"/>
          </w:r>
          <w:r>
            <w:instrText xml:space="preserve"> REF ОД \* Upper  \* MERGEFORMAT </w:instrText>
          </w:r>
          <w:r>
            <w:fldChar w:fldCharType="separate"/>
          </w:r>
          <w:r w:rsidR="007153B4">
            <w:t>РТКП.461531.002 ДП</w:t>
          </w:r>
          <w:r>
            <w:fldChar w:fldCharType="end"/>
          </w:r>
        </w:p>
      </w:tc>
      <w:tc>
        <w:tcPr>
          <w:tcW w:w="567" w:type="dxa"/>
          <w:vMerge w:val="restart"/>
          <w:tcBorders>
            <w:top w:val="single" w:sz="6" w:space="0" w:color="auto"/>
            <w:left w:val="nil"/>
          </w:tcBorders>
          <w:vAlign w:val="center"/>
        </w:tcPr>
        <w:tbl>
          <w:tblPr>
            <w:tblpPr w:vertAnchor="text" w:tblpX="1" w:tblpY="1"/>
            <w:tblW w:w="0" w:type="auto"/>
            <w:tblBorders>
              <w:insideH w:val="single" w:sz="6" w:space="0" w:color="auto"/>
              <w:insideV w:val="single" w:sz="6" w:space="0" w:color="auto"/>
            </w:tblBorders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567"/>
          </w:tblGrid>
          <w:tr w:rsidR="00823519" w14:paraId="03D5E9FF" w14:textId="77777777">
            <w:trPr>
              <w:cantSplit/>
              <w:trHeight w:hRule="exact" w:val="396"/>
            </w:trPr>
            <w:tc>
              <w:tcPr>
                <w:tcW w:w="567" w:type="dxa"/>
                <w:vAlign w:val="center"/>
              </w:tcPr>
              <w:p w14:paraId="6D7D87F6" w14:textId="77777777" w:rsidR="00823519" w:rsidRDefault="00823519" w:rsidP="00EC5FEF">
                <w:pPr>
                  <w:jc w:val="center"/>
                  <w:rPr>
                    <w:rStyle w:val="a6"/>
                  </w:rPr>
                </w:pPr>
                <w:r>
                  <w:rPr>
                    <w:rStyle w:val="a6"/>
                  </w:rPr>
                  <w:t>Лист</w:t>
                </w:r>
              </w:p>
            </w:tc>
          </w:tr>
          <w:tr w:rsidR="00823519" w14:paraId="53A98D2B" w14:textId="77777777">
            <w:trPr>
              <w:cantSplit/>
              <w:trHeight w:hRule="exact" w:val="453"/>
            </w:trPr>
            <w:tc>
              <w:tcPr>
                <w:tcW w:w="567" w:type="dxa"/>
                <w:vAlign w:val="center"/>
              </w:tcPr>
              <w:p w14:paraId="407E9867" w14:textId="77777777" w:rsidR="00823519" w:rsidRDefault="00823519" w:rsidP="00EC5FEF">
                <w:pPr>
                  <w:jc w:val="center"/>
                  <w:rPr>
                    <w:rStyle w:val="a6"/>
                  </w:rPr>
                </w:pPr>
                <w:r>
                  <w:rPr>
                    <w:rStyle w:val="a6"/>
                  </w:rPr>
                  <w:fldChar w:fldCharType="begin"/>
                </w:r>
                <w:r>
                  <w:rPr>
                    <w:rStyle w:val="a6"/>
                  </w:rPr>
                  <w:instrText xml:space="preserve">PAGE  </w:instrText>
                </w:r>
                <w:r>
                  <w:rPr>
                    <w:rStyle w:val="a6"/>
                  </w:rPr>
                  <w:fldChar w:fldCharType="separate"/>
                </w:r>
                <w:r w:rsidR="007153B4">
                  <w:rPr>
                    <w:rStyle w:val="a6"/>
                    <w:noProof/>
                  </w:rPr>
                  <w:t>2</w:t>
                </w:r>
                <w:r>
                  <w:rPr>
                    <w:rStyle w:val="a6"/>
                  </w:rPr>
                  <w:fldChar w:fldCharType="end"/>
                </w:r>
              </w:p>
            </w:tc>
          </w:tr>
        </w:tbl>
        <w:p w14:paraId="2A999E16" w14:textId="77777777" w:rsidR="00823519" w:rsidRDefault="00823519">
          <w:pPr>
            <w:framePr w:wrap="notBeside" w:hAnchor="margin" w:x="11620" w:y="15108" w:anchorLock="1"/>
            <w:rPr>
              <w:rStyle w:val="a6"/>
            </w:rPr>
          </w:pPr>
        </w:p>
      </w:tc>
    </w:tr>
    <w:tr w:rsidR="00823519" w14:paraId="58EF3CE2" w14:textId="77777777">
      <w:trPr>
        <w:cantSplit/>
        <w:trHeight w:hRule="exact" w:val="283"/>
      </w:trPr>
      <w:tc>
        <w:tcPr>
          <w:tcW w:w="454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13442222" w14:textId="77777777" w:rsidR="00823519" w:rsidRDefault="00823519">
          <w:pPr>
            <w:framePr w:wrap="notBeside" w:hAnchor="margin" w:x="11620" w:y="15108" w:anchorLock="1"/>
            <w:ind w:left="20" w:right="20"/>
            <w:jc w:val="center"/>
            <w:rPr>
              <w:rFonts w:ascii="Arial Narrow" w:hAnsi="Arial Narrow"/>
            </w:rPr>
          </w:pPr>
        </w:p>
      </w:tc>
      <w:tc>
        <w:tcPr>
          <w:tcW w:w="510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37DE2740" w14:textId="77777777" w:rsidR="00823519" w:rsidRDefault="00823519">
          <w:pPr>
            <w:framePr w:wrap="notBeside" w:hAnchor="margin" w:x="11620" w:y="15108" w:anchorLock="1"/>
            <w:ind w:left="20" w:right="20"/>
            <w:jc w:val="center"/>
            <w:rPr>
              <w:rFonts w:ascii="Arial Narrow" w:hAnsi="Arial Narrow"/>
            </w:rPr>
          </w:pPr>
        </w:p>
      </w:tc>
      <w:tc>
        <w:tcPr>
          <w:tcW w:w="130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6094A53B" w14:textId="77777777" w:rsidR="00823519" w:rsidRDefault="00823519">
          <w:pPr>
            <w:framePr w:wrap="notBeside" w:hAnchor="margin" w:x="11620" w:y="15108" w:anchorLock="1"/>
            <w:ind w:left="40" w:right="20"/>
            <w:rPr>
              <w:rFonts w:ascii="Arial Narrow" w:hAnsi="Arial Narrow"/>
            </w:rPr>
          </w:pPr>
        </w:p>
      </w:tc>
      <w:tc>
        <w:tcPr>
          <w:tcW w:w="851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4193A040" w14:textId="77777777" w:rsidR="00823519" w:rsidRDefault="00823519">
          <w:pPr>
            <w:framePr w:wrap="notBeside" w:hAnchor="margin" w:x="11620" w:y="15108" w:anchorLock="1"/>
            <w:ind w:left="40" w:right="20"/>
            <w:rPr>
              <w:rFonts w:ascii="Arial Narrow" w:hAnsi="Arial Narrow"/>
            </w:rPr>
          </w:pPr>
        </w:p>
      </w:tc>
      <w:tc>
        <w:tcPr>
          <w:tcW w:w="567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57778C98" w14:textId="77777777" w:rsidR="00823519" w:rsidRDefault="00823519">
          <w:pPr>
            <w:framePr w:wrap="notBeside" w:hAnchor="margin" w:x="11620" w:y="15108" w:anchorLock="1"/>
            <w:ind w:left="20" w:right="20"/>
            <w:jc w:val="center"/>
            <w:rPr>
              <w:rFonts w:ascii="Arial Narrow" w:hAnsi="Arial Narrow"/>
            </w:rPr>
          </w:pPr>
        </w:p>
      </w:tc>
      <w:tc>
        <w:tcPr>
          <w:tcW w:w="6239" w:type="dxa"/>
          <w:tcBorders>
            <w:left w:val="nil"/>
            <w:right w:val="single" w:sz="6" w:space="0" w:color="auto"/>
          </w:tcBorders>
          <w:vAlign w:val="center"/>
        </w:tcPr>
        <w:p w14:paraId="205978CA" w14:textId="77777777" w:rsidR="00823519" w:rsidRDefault="00823519">
          <w:pPr>
            <w:pStyle w:val="ac"/>
            <w:framePr w:wrap="notBeside" w:hAnchor="margin" w:x="11620" w:y="15108" w:anchorLock="1"/>
          </w:pPr>
        </w:p>
      </w:tc>
      <w:tc>
        <w:tcPr>
          <w:tcW w:w="567" w:type="dxa"/>
          <w:vMerge/>
          <w:tcBorders>
            <w:left w:val="nil"/>
          </w:tcBorders>
        </w:tcPr>
        <w:p w14:paraId="237BA17F" w14:textId="77777777" w:rsidR="00823519" w:rsidRDefault="00823519">
          <w:pPr>
            <w:framePr w:wrap="notBeside" w:hAnchor="margin" w:x="11620" w:y="15108" w:anchorLock="1"/>
            <w:ind w:left="20" w:right="20"/>
            <w:jc w:val="center"/>
          </w:pPr>
        </w:p>
      </w:tc>
    </w:tr>
    <w:tr w:rsidR="00823519" w14:paraId="63528773" w14:textId="77777777">
      <w:trPr>
        <w:cantSplit/>
        <w:trHeight w:hRule="exact" w:val="283"/>
      </w:trPr>
      <w:tc>
        <w:tcPr>
          <w:tcW w:w="454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6CFF8955" w14:textId="77777777" w:rsidR="00823519" w:rsidRDefault="00823519">
          <w:pPr>
            <w:framePr w:wrap="notBeside" w:hAnchor="margin" w:x="11620" w:y="15108" w:anchorLock="1"/>
            <w:ind w:left="20" w:right="20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Изм.</w:t>
          </w:r>
        </w:p>
      </w:tc>
      <w:tc>
        <w:tcPr>
          <w:tcW w:w="510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22447CEA" w14:textId="77777777" w:rsidR="00823519" w:rsidRDefault="00823519">
          <w:pPr>
            <w:framePr w:wrap="notBeside" w:hAnchor="margin" w:x="11620" w:y="15108" w:anchorLock="1"/>
            <w:ind w:left="20" w:right="20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Лист</w:t>
          </w:r>
        </w:p>
      </w:tc>
      <w:tc>
        <w:tcPr>
          <w:tcW w:w="130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3878DA60" w14:textId="77777777" w:rsidR="00823519" w:rsidRDefault="00823519">
          <w:pPr>
            <w:framePr w:wrap="notBeside" w:hAnchor="margin" w:x="11620" w:y="15108" w:anchorLock="1"/>
            <w:ind w:left="20" w:right="20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№ докум.</w:t>
          </w:r>
        </w:p>
      </w:tc>
      <w:tc>
        <w:tcPr>
          <w:tcW w:w="851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0F5E65A7" w14:textId="77777777" w:rsidR="00823519" w:rsidRDefault="00823519">
          <w:pPr>
            <w:framePr w:wrap="notBeside" w:hAnchor="margin" w:x="11620" w:y="15108" w:anchorLock="1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</w:t>
          </w:r>
        </w:p>
      </w:tc>
      <w:tc>
        <w:tcPr>
          <w:tcW w:w="567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336E63CD" w14:textId="77777777" w:rsidR="00823519" w:rsidRDefault="00823519">
          <w:pPr>
            <w:framePr w:wrap="notBeside" w:hAnchor="margin" w:x="11620" w:y="15108" w:anchorLock="1"/>
            <w:ind w:left="20" w:right="20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Дата</w:t>
          </w:r>
        </w:p>
      </w:tc>
      <w:tc>
        <w:tcPr>
          <w:tcW w:w="6239" w:type="dxa"/>
          <w:tcBorders>
            <w:left w:val="nil"/>
            <w:right w:val="single" w:sz="6" w:space="0" w:color="auto"/>
          </w:tcBorders>
          <w:vAlign w:val="center"/>
        </w:tcPr>
        <w:p w14:paraId="2CF788CA" w14:textId="77777777" w:rsidR="00823519" w:rsidRDefault="00823519">
          <w:pPr>
            <w:pStyle w:val="ac"/>
            <w:framePr w:wrap="notBeside" w:hAnchor="margin" w:x="11620" w:y="15108" w:anchorLock="1"/>
          </w:pPr>
        </w:p>
      </w:tc>
      <w:tc>
        <w:tcPr>
          <w:tcW w:w="567" w:type="dxa"/>
          <w:vMerge/>
          <w:tcBorders>
            <w:left w:val="nil"/>
          </w:tcBorders>
        </w:tcPr>
        <w:p w14:paraId="2F4774A4" w14:textId="77777777" w:rsidR="00823519" w:rsidRDefault="00823519">
          <w:pPr>
            <w:framePr w:wrap="notBeside" w:hAnchor="margin" w:x="11620" w:y="15108" w:anchorLock="1"/>
            <w:ind w:left="20" w:right="20"/>
            <w:jc w:val="center"/>
          </w:pPr>
        </w:p>
      </w:tc>
    </w:tr>
  </w:tbl>
  <w:p w14:paraId="29F64EB3" w14:textId="77777777" w:rsidR="00BD659F" w:rsidRPr="00BD659F" w:rsidRDefault="00BD659F" w:rsidP="00BD659F">
    <w:pPr>
      <w:rPr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"/>
      <w:gridCol w:w="397"/>
    </w:tblGrid>
    <w:tr w:rsidR="00823519" w14:paraId="70F0FFB8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702338BE" w14:textId="77777777" w:rsidR="00823519" w:rsidRDefault="00823519">
          <w:pPr>
            <w:framePr w:wrap="notBeside" w:hAnchor="margin" w:x="-850" w:y="7737" w:anchorLock="1"/>
            <w:ind w:left="113" w:right="360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1244B56E" w14:textId="77777777" w:rsidR="00823519" w:rsidRDefault="00823519">
          <w:pPr>
            <w:framePr w:wrap="notBeside" w:hAnchor="margin" w:x="-850" w:y="773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823519" w14:paraId="53DF16E4" w14:textId="77777777">
      <w:trPr>
        <w:cantSplit/>
        <w:trHeight w:hRule="exact" w:val="1417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688F2FFA" w14:textId="77777777" w:rsidR="00823519" w:rsidRDefault="00823519">
          <w:pPr>
            <w:framePr w:wrap="notBeside" w:hAnchor="margin" w:x="-850" w:y="773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дубл.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583066A8" w14:textId="77777777" w:rsidR="00823519" w:rsidRDefault="00823519">
          <w:pPr>
            <w:framePr w:wrap="notBeside" w:hAnchor="margin" w:x="-850" w:y="773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823519" w14:paraId="42B0516E" w14:textId="77777777">
      <w:trPr>
        <w:cantSplit/>
        <w:trHeight w:hRule="exact" w:val="1417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307E1D31" w14:textId="77777777" w:rsidR="00823519" w:rsidRDefault="00823519">
          <w:pPr>
            <w:framePr w:wrap="notBeside" w:hAnchor="margin" w:x="-850" w:y="773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Взам. инв. №</w:t>
          </w:r>
        </w:p>
      </w:tc>
      <w:tc>
        <w:tcPr>
          <w:tcW w:w="397" w:type="dxa"/>
          <w:tcBorders>
            <w:left w:val="nil"/>
          </w:tcBorders>
          <w:textDirection w:val="btLr"/>
          <w:vAlign w:val="center"/>
        </w:tcPr>
        <w:p w14:paraId="7132BE02" w14:textId="77777777" w:rsidR="00823519" w:rsidRDefault="00823519">
          <w:pPr>
            <w:framePr w:wrap="notBeside" w:hAnchor="margin" w:x="-850" w:y="773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823519" w14:paraId="12E2F017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0130C8CC" w14:textId="77777777" w:rsidR="00823519" w:rsidRDefault="00823519">
          <w:pPr>
            <w:framePr w:wrap="notBeside" w:hAnchor="margin" w:x="-850" w:y="773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4793F9CC" w14:textId="77777777" w:rsidR="00823519" w:rsidRDefault="00823519">
          <w:pPr>
            <w:framePr w:wrap="notBeside" w:hAnchor="margin" w:x="-850" w:y="773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823519" w14:paraId="42EF0A94" w14:textId="77777777">
      <w:trPr>
        <w:cantSplit/>
        <w:trHeight w:hRule="exact" w:val="1408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27214D4B" w14:textId="77777777" w:rsidR="00823519" w:rsidRDefault="00823519">
          <w:pPr>
            <w:framePr w:wrap="notBeside" w:hAnchor="margin" w:x="-850" w:y="773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подл.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439EECCB" w14:textId="77777777" w:rsidR="00823519" w:rsidRDefault="00823519">
          <w:pPr>
            <w:framePr w:wrap="notBeside" w:hAnchor="margin" w:x="-850" w:y="773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</w:tbl>
  <w:p w14:paraId="677599A5" w14:textId="77777777" w:rsidR="00823519" w:rsidRDefault="00EC5FEF">
    <w:pPr>
      <w:pStyle w:val="a5"/>
      <w:ind w:right="360"/>
    </w:pPr>
    <w:r>
      <w:rPr>
        <w:noProof/>
      </w:rPr>
      <w:pict w14:anchorId="0764FC45">
        <v:rect id="_x0000_s2052" style="position:absolute;margin-left:-10.05pt;margin-top:798.35pt;width:1118.05pt;height:13pt;z-index:4;mso-position-horizontal-relative:margin;mso-position-vertical-relative:margin" o:allowincell="f" filled="f" stroked="f" strokeweight="1.5pt">
          <v:textbox style="mso-next-textbox:#_x0000_s2052" inset="0,0,0,0">
            <w:txbxContent>
              <w:tbl>
                <w:tblPr>
                  <w:tblW w:w="0" w:type="auto"/>
                  <w:tblInd w:w="8" w:type="dxa"/>
                  <w:tblLayout w:type="fixed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6800"/>
                  <w:gridCol w:w="13800"/>
                  <w:gridCol w:w="1750"/>
                </w:tblGrid>
                <w:tr w:rsidR="00823519" w14:paraId="0CB0A3CB" w14:textId="77777777">
                  <w:trPr>
                    <w:cantSplit/>
                    <w:trHeight w:hRule="exact" w:val="260"/>
                  </w:trPr>
                  <w:tc>
                    <w:tcPr>
                      <w:tcW w:w="6800" w:type="dxa"/>
                      <w:vAlign w:val="center"/>
                    </w:tcPr>
                    <w:p w14:paraId="11C379C6" w14:textId="77777777" w:rsidR="00823519" w:rsidRDefault="00823519">
                      <w:pPr>
                        <w:rPr>
                          <w:rFonts w:ascii="Arial Narrow" w:hAnsi="Arial Narrow"/>
                        </w:rPr>
                      </w:pPr>
                    </w:p>
                  </w:tc>
                  <w:tc>
                    <w:tcPr>
                      <w:tcW w:w="13800" w:type="dxa"/>
                      <w:vAlign w:val="center"/>
                    </w:tcPr>
                    <w:p w14:paraId="132363FE" w14:textId="77777777" w:rsidR="00823519" w:rsidRDefault="00823519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</w:p>
                  </w:tc>
                  <w:tc>
                    <w:tcPr>
                      <w:tcW w:w="1750" w:type="dxa"/>
                      <w:vAlign w:val="center"/>
                    </w:tcPr>
                    <w:p w14:paraId="4FBFD08D" w14:textId="77777777" w:rsidR="00823519" w:rsidRDefault="00823519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Формат А3</w:t>
                      </w:r>
                    </w:p>
                  </w:tc>
                </w:tr>
              </w:tbl>
              <w:p w14:paraId="6F884BCE" w14:textId="77777777" w:rsidR="00823519" w:rsidRDefault="00823519"/>
            </w:txbxContent>
          </v:textbox>
          <w10:wrap anchorx="margin" anchory="margin"/>
          <w10:anchorlock/>
        </v:rect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"/>
      <w:gridCol w:w="397"/>
    </w:tblGrid>
    <w:tr w:rsidR="00823519" w14:paraId="1961A78F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73ADF1A4" w14:textId="77777777" w:rsidR="00823519" w:rsidRDefault="00823519">
          <w:pPr>
            <w:framePr w:wrap="notBeside" w:hAnchor="margin" w:x="-850" w:y="7737" w:anchorLock="1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731C226D" w14:textId="77777777" w:rsidR="00823519" w:rsidRDefault="00823519">
          <w:pPr>
            <w:framePr w:wrap="notBeside" w:hAnchor="margin" w:x="-850" w:y="773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823519" w14:paraId="2BE0C631" w14:textId="77777777">
      <w:trPr>
        <w:cantSplit/>
        <w:trHeight w:hRule="exact" w:val="1417"/>
      </w:trPr>
      <w:tc>
        <w:tcPr>
          <w:tcW w:w="283" w:type="dxa"/>
          <w:tcBorders>
            <w:left w:val="single" w:sz="6" w:space="0" w:color="auto"/>
          </w:tcBorders>
          <w:textDirection w:val="btLr"/>
        </w:tcPr>
        <w:p w14:paraId="5265EB72" w14:textId="77777777" w:rsidR="00823519" w:rsidRDefault="00823519">
          <w:pPr>
            <w:framePr w:wrap="notBeside" w:hAnchor="margin" w:x="-850" w:y="773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дубл.</w:t>
          </w:r>
        </w:p>
      </w:tc>
      <w:tc>
        <w:tcPr>
          <w:tcW w:w="397" w:type="dxa"/>
          <w:tcBorders>
            <w:top w:val="single" w:sz="6" w:space="0" w:color="auto"/>
            <w:left w:val="single" w:sz="6" w:space="0" w:color="auto"/>
          </w:tcBorders>
          <w:textDirection w:val="btLr"/>
          <w:vAlign w:val="center"/>
        </w:tcPr>
        <w:p w14:paraId="2B064DBB" w14:textId="77777777" w:rsidR="00823519" w:rsidRDefault="00823519">
          <w:pPr>
            <w:framePr w:wrap="notBeside" w:hAnchor="margin" w:x="-850" w:y="773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823519" w14:paraId="1C30752F" w14:textId="77777777">
      <w:trPr>
        <w:cantSplit/>
        <w:trHeight w:hRule="exact" w:val="1417"/>
      </w:trPr>
      <w:tc>
        <w:tcPr>
          <w:tcW w:w="28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textDirection w:val="btLr"/>
        </w:tcPr>
        <w:p w14:paraId="692015AC" w14:textId="77777777" w:rsidR="00823519" w:rsidRDefault="00823519">
          <w:pPr>
            <w:framePr w:wrap="notBeside" w:hAnchor="margin" w:x="-850" w:y="773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Взам. инв. №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0EEC5974" w14:textId="77777777" w:rsidR="00823519" w:rsidRDefault="00823519">
          <w:pPr>
            <w:framePr w:wrap="notBeside" w:hAnchor="margin" w:x="-850" w:y="773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823519" w14:paraId="4FACED47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textDirection w:val="btLr"/>
        </w:tcPr>
        <w:p w14:paraId="0A0C4ED7" w14:textId="77777777" w:rsidR="00823519" w:rsidRDefault="00823519">
          <w:pPr>
            <w:framePr w:wrap="notBeside" w:hAnchor="margin" w:x="-850" w:y="773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15393B84" w14:textId="77777777" w:rsidR="00823519" w:rsidRDefault="00823519">
          <w:pPr>
            <w:framePr w:wrap="notBeside" w:hAnchor="margin" w:x="-850" w:y="773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823519" w14:paraId="59B1A774" w14:textId="77777777">
      <w:trPr>
        <w:cantSplit/>
        <w:trHeight w:hRule="exact" w:val="1408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38178AB8" w14:textId="77777777" w:rsidR="00823519" w:rsidRDefault="00823519">
          <w:pPr>
            <w:framePr w:wrap="notBeside" w:hAnchor="margin" w:x="-850" w:y="773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подл.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7A318B15" w14:textId="77777777" w:rsidR="00823519" w:rsidRDefault="00823519">
          <w:pPr>
            <w:framePr w:wrap="notBeside" w:hAnchor="margin" w:x="-850" w:y="773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</w:tbl>
  <w:p w14:paraId="0F71ECAD" w14:textId="77777777" w:rsidR="00823519" w:rsidRDefault="00EC5FEF">
    <w:pPr>
      <w:pStyle w:val="a5"/>
    </w:pPr>
    <w:r>
      <w:rPr>
        <w:noProof/>
      </w:rPr>
      <w:pict w14:anchorId="09F4DCB3">
        <v:rect id="_x0000_s2053" style="position:absolute;margin-left:-10.05pt;margin-top:798.35pt;width:1118.05pt;height:13pt;z-index:5;mso-position-horizontal-relative:margin;mso-position-vertical-relative:margin" o:allowincell="f" filled="f" stroked="f" strokeweight="1.5pt">
          <v:textbox style="mso-next-textbox:#_x0000_s2053" inset="0,0,0,0">
            <w:txbxContent>
              <w:tbl>
                <w:tblPr>
                  <w:tblW w:w="0" w:type="auto"/>
                  <w:tblInd w:w="8" w:type="dxa"/>
                  <w:tblLayout w:type="fixed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6800"/>
                  <w:gridCol w:w="13800"/>
                  <w:gridCol w:w="1750"/>
                </w:tblGrid>
                <w:tr w:rsidR="00823519" w14:paraId="0569A00F" w14:textId="77777777">
                  <w:trPr>
                    <w:cantSplit/>
                    <w:trHeight w:hRule="exact" w:val="260"/>
                  </w:trPr>
                  <w:tc>
                    <w:tcPr>
                      <w:tcW w:w="6800" w:type="dxa"/>
                      <w:vAlign w:val="center"/>
                    </w:tcPr>
                    <w:p w14:paraId="20D3D5E7" w14:textId="77777777" w:rsidR="00823519" w:rsidRDefault="00823519">
                      <w:pPr>
                        <w:rPr>
                          <w:rFonts w:ascii="Arial Narrow" w:hAnsi="Arial Narrow"/>
                        </w:rPr>
                      </w:pPr>
                    </w:p>
                  </w:tc>
                  <w:tc>
                    <w:tcPr>
                      <w:tcW w:w="13800" w:type="dxa"/>
                      <w:vAlign w:val="center"/>
                    </w:tcPr>
                    <w:p w14:paraId="79C1C665" w14:textId="77777777" w:rsidR="00823519" w:rsidRDefault="00823519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</w:p>
                  </w:tc>
                  <w:tc>
                    <w:tcPr>
                      <w:tcW w:w="1750" w:type="dxa"/>
                      <w:vAlign w:val="center"/>
                    </w:tcPr>
                    <w:p w14:paraId="19E51BD6" w14:textId="77777777" w:rsidR="00823519" w:rsidRDefault="00823519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Формат А3</w:t>
                      </w:r>
                    </w:p>
                  </w:tc>
                </w:tr>
              </w:tbl>
              <w:p w14:paraId="402E2595" w14:textId="77777777" w:rsidR="00823519" w:rsidRDefault="00823519"/>
            </w:txbxContent>
          </v:textbox>
          <w10:wrap anchorx="margin" anchory="margin"/>
          <w10:anchorlock/>
        </v:rect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0B8EC0" w14:textId="77777777" w:rsidR="00EC5FEF" w:rsidRDefault="00EC5FEF">
      <w:r>
        <w:separator/>
      </w:r>
    </w:p>
  </w:footnote>
  <w:footnote w:type="continuationSeparator" w:id="0">
    <w:p w14:paraId="565DBAB6" w14:textId="77777777" w:rsidR="00EC5FEF" w:rsidRDefault="00EC5FE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598A25B" w14:textId="77777777" w:rsidR="00823519" w:rsidRDefault="00EC5FEF">
    <w:pPr>
      <w:pStyle w:val="a4"/>
    </w:pPr>
    <w:r>
      <w:rPr>
        <w:noProof/>
      </w:rPr>
      <w:pict w14:anchorId="3F63A5EA">
        <v:rect id="_x0000_s2049" style="position:absolute;margin-left:-9pt;margin-top:0;width:1113.5pt;height:797.45pt;z-index:1;mso-position-horizontal-relative:margin;mso-position-vertical-relative:margin" o:allowincell="f" filled="f">
          <w10:wrap anchorx="margin" anchory="margin"/>
          <w10:anchorlock/>
        </v:rect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70BCBAE" w14:textId="77777777" w:rsidR="00823519" w:rsidRDefault="00EC5FEF">
    <w:pPr>
      <w:pStyle w:val="a4"/>
    </w:pPr>
    <w:r>
      <w:rPr>
        <w:noProof/>
      </w:rPr>
      <w:pict w14:anchorId="6CE0CEA8">
        <v:rect id="_x0000_s2054" style="position:absolute;margin-left:-9pt;margin-top:0;width:1113.5pt;height:797.45pt;z-index:6;mso-position-horizontal-relative:margin;mso-position-vertical-relative:margin" o:allowincell="f" filled="f">
          <w10:wrap anchorx="margin" anchory="margin"/>
          <w10:anchorlock/>
        </v:rect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07D0BDD" w14:textId="77777777" w:rsidR="00823519" w:rsidRDefault="00EC5FEF">
    <w:pPr>
      <w:pStyle w:val="a4"/>
    </w:pPr>
    <w:r>
      <w:rPr>
        <w:noProof/>
      </w:rPr>
      <w:pict w14:anchorId="482E92A5">
        <v:rect id="_x0000_s2051" style="position:absolute;margin-left:-9pt;margin-top:0;width:1113.5pt;height:797.45pt;z-index:3;mso-position-horizontal-relative:margin;mso-position-vertical-relative:margin" o:allowincell="f" filled="f">
          <w10:wrap anchorx="margin" anchory="margin"/>
          <w10:anchorlock/>
        </v:rect>
      </w:pict>
    </w:r>
    <w:r>
      <w:rPr>
        <w:noProof/>
      </w:rPr>
      <w:pict w14:anchorId="3DBCAAE5">
        <v:line id="_x0000_s2050" style="position:absolute;z-index:2;mso-position-horizontal-relative:margin;mso-position-vertical-relative:margin" from="84.6pt,-15.2pt" to="84.65pt,14.85pt" o:allowincell="f" stroked="f" strokeweight="1.5pt">
          <v:stroke startarrowwidth="narrow" startarrowlength="short" endarrowwidth="narrow" endarrowlength="short"/>
          <w10:wrap anchorx="margin" anchory="margin"/>
        </v:lin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841F7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1">
    <w:nsid w:val="1C220CC8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abstractNum w:abstractNumId="2">
    <w:nsid w:val="373D547B"/>
    <w:multiLevelType w:val="multilevel"/>
    <w:tmpl w:val="3516E3FE"/>
    <w:lvl w:ilvl="0">
      <w:start w:val="1"/>
      <w:numFmt w:val="decimal"/>
      <w:pStyle w:val="1"/>
      <w:suff w:val="space"/>
      <w:lvlText w:val="%1"/>
      <w:lvlJc w:val="left"/>
      <w:pPr>
        <w:ind w:left="0" w:firstLine="360"/>
      </w:pPr>
      <w:rPr>
        <w:rFonts w:ascii="Times New Roman" w:hAnsi="Times New Roman" w:hint="default"/>
        <w:sz w:val="2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360"/>
      </w:pPr>
      <w:rPr>
        <w:rFonts w:ascii="Times New Roman" w:hAnsi="Times New Roman" w:hint="default"/>
        <w:sz w:val="22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360"/>
      </w:pPr>
      <w:rPr>
        <w:rFonts w:ascii="Times New Roman" w:hAnsi="Times New Roman" w:hint="default"/>
        <w:b w:val="0"/>
        <w:i w:val="0"/>
        <w:spacing w:val="0"/>
        <w:sz w:val="22"/>
      </w:rPr>
    </w:lvl>
    <w:lvl w:ilvl="3">
      <w:start w:val="1"/>
      <w:numFmt w:val="decimal"/>
      <w:isLgl/>
      <w:suff w:val="space"/>
      <w:lvlText w:val="%1.%2.%3.%4"/>
      <w:lvlJc w:val="left"/>
      <w:pPr>
        <w:ind w:left="720" w:firstLine="0"/>
      </w:pPr>
      <w:rPr>
        <w:rFonts w:ascii="Times New Roman" w:hAnsi="Times New Roman" w:hint="default"/>
        <w:sz w:val="20"/>
      </w:rPr>
    </w:lvl>
    <w:lvl w:ilvl="4">
      <w:start w:val="1"/>
      <w:numFmt w:val="decimal"/>
      <w:suff w:val="space"/>
      <w:lvlText w:val="%1.%2.%3.%4.%5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suff w:val="space"/>
      <w:lvlText w:val="%1.%2.%3.%4.%5.%6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3">
    <w:nsid w:val="65B23534"/>
    <w:multiLevelType w:val="singleLevel"/>
    <w:tmpl w:val="D890AAC8"/>
    <w:lvl w:ilvl="0">
      <w:start w:val="1"/>
      <w:numFmt w:val="decimal"/>
      <w:lvlText w:val="%1"/>
      <w:legacy w:legacy="1" w:legacySpace="0" w:legacyIndent="0"/>
      <w:lvlJc w:val="left"/>
      <w:rPr>
        <w:rFonts w:ascii="Times New Roman" w:hAnsi="Times New Roman" w:hint="default"/>
        <w:b w:val="0"/>
        <w:i w:val="0"/>
        <w:sz w:val="22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hideGrammaticalErrors/>
  <w:formsDesign/>
  <w:attachedTemplate r:id="rId1"/>
  <w:doNotTrackMoves/>
  <w:defaultTabStop w:val="709"/>
  <w:autoHyphenation/>
  <w:hyphenationZone w:val="144"/>
  <w:doNotHyphenateCaps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53B4"/>
    <w:rsid w:val="00312688"/>
    <w:rsid w:val="007153B4"/>
    <w:rsid w:val="00823519"/>
    <w:rsid w:val="009341EF"/>
    <w:rsid w:val="00BD659F"/>
    <w:rsid w:val="00EC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13769A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qFormat/>
    <w:pPr>
      <w:keepNext/>
      <w:numPr>
        <w:numId w:val="4"/>
      </w:numPr>
      <w:suppressAutoHyphens/>
      <w:outlineLvl w:val="0"/>
    </w:pPr>
    <w:rPr>
      <w:b/>
      <w:caps/>
    </w:rPr>
  </w:style>
  <w:style w:type="paragraph" w:styleId="2">
    <w:name w:val="heading 2"/>
    <w:basedOn w:val="a0"/>
    <w:next w:val="a"/>
    <w:qFormat/>
    <w:pPr>
      <w:keepNext/>
      <w:numPr>
        <w:ilvl w:val="1"/>
        <w:numId w:val="5"/>
      </w:numPr>
      <w:outlineLvl w:val="1"/>
    </w:pPr>
    <w:rPr>
      <w:b/>
    </w:rPr>
  </w:style>
  <w:style w:type="paragraph" w:styleId="3">
    <w:name w:val="heading 3"/>
    <w:basedOn w:val="a0"/>
    <w:next w:val="a"/>
    <w:qFormat/>
    <w:pPr>
      <w:keepNext/>
      <w:numPr>
        <w:ilvl w:val="2"/>
        <w:numId w:val="6"/>
      </w:num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semiHidden/>
    <w:pPr>
      <w:tabs>
        <w:tab w:val="left" w:pos="360"/>
        <w:tab w:val="right" w:pos="9356"/>
      </w:tabs>
      <w:spacing w:line="500" w:lineRule="atLeast"/>
      <w:ind w:firstLine="360"/>
    </w:pPr>
    <w:rPr>
      <w:sz w:val="22"/>
    </w:rPr>
  </w:style>
  <w:style w:type="paragraph" w:styleId="a4">
    <w:name w:val="header"/>
    <w:basedOn w:val="a"/>
    <w:semiHidden/>
    <w:pPr>
      <w:tabs>
        <w:tab w:val="center" w:pos="4536"/>
        <w:tab w:val="right" w:pos="9072"/>
      </w:tabs>
    </w:pPr>
  </w:style>
  <w:style w:type="paragraph" w:styleId="a5">
    <w:name w:val="footer"/>
    <w:basedOn w:val="a"/>
    <w:semiHidden/>
    <w:pPr>
      <w:tabs>
        <w:tab w:val="center" w:pos="4536"/>
        <w:tab w:val="right" w:pos="9072"/>
      </w:tabs>
    </w:pPr>
  </w:style>
  <w:style w:type="character" w:styleId="a6">
    <w:name w:val="page number"/>
    <w:semiHidden/>
    <w:rPr>
      <w:rFonts w:ascii="Arial Narrow" w:hAnsi="Arial Narrow"/>
      <w:sz w:val="22"/>
    </w:rPr>
  </w:style>
  <w:style w:type="paragraph" w:customStyle="1" w:styleId="a7">
    <w:name w:val="Заголовок"/>
    <w:basedOn w:val="a0"/>
    <w:pPr>
      <w:keepNext/>
      <w:suppressAutoHyphens/>
      <w:ind w:firstLine="0"/>
      <w:jc w:val="center"/>
    </w:pPr>
    <w:rPr>
      <w:b/>
      <w:caps/>
    </w:rPr>
  </w:style>
  <w:style w:type="paragraph" w:customStyle="1" w:styleId="a8">
    <w:name w:val="Боковик таблицы"/>
    <w:basedOn w:val="a0"/>
    <w:pPr>
      <w:spacing w:line="260" w:lineRule="atLeast"/>
      <w:ind w:left="100" w:right="40" w:firstLine="0"/>
    </w:pPr>
  </w:style>
  <w:style w:type="paragraph" w:customStyle="1" w:styleId="a9">
    <w:name w:val="Головка таблицы"/>
    <w:basedOn w:val="a0"/>
    <w:pPr>
      <w:spacing w:line="260" w:lineRule="atLeast"/>
      <w:ind w:firstLine="0"/>
      <w:jc w:val="center"/>
    </w:pPr>
  </w:style>
  <w:style w:type="character" w:styleId="aa">
    <w:name w:val="footnote reference"/>
    <w:semiHidden/>
    <w:rPr>
      <w:vertAlign w:val="superscript"/>
    </w:rPr>
  </w:style>
  <w:style w:type="character" w:styleId="ab">
    <w:name w:val="Hyperlink"/>
    <w:semiHidden/>
    <w:rPr>
      <w:color w:val="0000FF"/>
      <w:u w:val="single"/>
    </w:rPr>
  </w:style>
  <w:style w:type="paragraph" w:customStyle="1" w:styleId="ac">
    <w:name w:val="Наименование"/>
    <w:basedOn w:val="a"/>
    <w:pPr>
      <w:jc w:val="center"/>
    </w:pPr>
    <w:rPr>
      <w:rFonts w:ascii="Arial Narrow" w:hAnsi="Arial Narro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dmin/Work/Eclipse/EqualizerFX/&#1057;&#1093;&#1077;&#1084;&#1072;A3T.DOT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СхемаA3T.DOT</Template>
  <TotalTime>2</TotalTime>
  <Pages>1</Pages>
  <Words>116</Words>
  <Characters>664</Characters>
  <Application>Microsoft Macintosh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Табличный документ ЕСКД формата А3</vt:lpstr>
    </vt:vector>
  </TitlesOfParts>
  <Company>kotlin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Табличный документ ЕСКД формата А3</dc:title>
  <dc:subject>Шаблоны ГОСТ 2.104-68, ГОСТ 2.106-96</dc:subject>
  <dc:creator>Пользователь Microsoft Office</dc:creator>
  <cp:keywords>КД, шаблон</cp:keywords>
  <dc:description>Табличный документ ЕСКД формата А3 . Таблицы в Автотексте, ЛРИ в макросах. Печатать на принтере Optra-N .</dc:description>
  <cp:lastModifiedBy>Пользователь Microsoft Office</cp:lastModifiedBy>
  <cp:revision>2</cp:revision>
  <cp:lastPrinted>2000-12-09T08:11:00Z</cp:lastPrinted>
  <dcterms:created xsi:type="dcterms:W3CDTF">2016-04-10T11:46:00Z</dcterms:created>
  <dcterms:modified xsi:type="dcterms:W3CDTF">2016-04-23T19:32:00Z</dcterms:modified>
  <cp:category>Шаблоны Word 2000</cp:category>
</cp:coreProperties>
</file>